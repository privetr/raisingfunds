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078C1A5" w14:textId="77777777" w:rsidR="00E92EC7" w:rsidRDefault="00E92EC7">
      <w:pPr>
        <w:rPr>
          <w:sz w:val="24"/>
        </w:rPr>
      </w:pPr>
    </w:p>
    <w:p w14:paraId="1A34DD54" w14:textId="77777777" w:rsidR="00DC0175" w:rsidRDefault="00DC0175">
      <w:pPr>
        <w:rPr>
          <w:sz w:val="24"/>
        </w:rPr>
      </w:pPr>
    </w:p>
    <w:p w14:paraId="3797602D" w14:textId="77777777" w:rsidR="00DC0175" w:rsidRDefault="00DC0175">
      <w:pPr>
        <w:rPr>
          <w:sz w:val="24"/>
        </w:rPr>
      </w:pPr>
    </w:p>
    <w:p w14:paraId="791B9C48" w14:textId="77777777" w:rsidR="00DC0175" w:rsidRDefault="00DC0175">
      <w:pPr>
        <w:rPr>
          <w:sz w:val="24"/>
        </w:rPr>
      </w:pPr>
    </w:p>
    <w:p w14:paraId="463C8090" w14:textId="77777777" w:rsidR="00DC0175" w:rsidRDefault="00DC0175">
      <w:pPr>
        <w:rPr>
          <w:sz w:val="24"/>
        </w:rPr>
      </w:pPr>
    </w:p>
    <w:p w14:paraId="1A1CF592" w14:textId="77777777" w:rsidR="00DC0175" w:rsidRDefault="00DC0175">
      <w:pPr>
        <w:rPr>
          <w:sz w:val="24"/>
        </w:rPr>
      </w:pPr>
    </w:p>
    <w:p w14:paraId="6405B309" w14:textId="77777777" w:rsidR="00DC0175" w:rsidRDefault="00DC0175">
      <w:pPr>
        <w:rPr>
          <w:sz w:val="24"/>
        </w:rPr>
      </w:pPr>
    </w:p>
    <w:p w14:paraId="33476769" w14:textId="77777777" w:rsidR="00DC0175" w:rsidRDefault="00DC0175">
      <w:pPr>
        <w:rPr>
          <w:sz w:val="24"/>
        </w:rPr>
      </w:pPr>
    </w:p>
    <w:p w14:paraId="555702EE" w14:textId="77777777" w:rsidR="00DC0175" w:rsidRDefault="00DC0175">
      <w:pPr>
        <w:rPr>
          <w:sz w:val="24"/>
        </w:rPr>
      </w:pPr>
    </w:p>
    <w:p w14:paraId="061851DC" w14:textId="6E091FE3" w:rsidR="00DC0175" w:rsidRDefault="00DC0175">
      <w:pPr>
        <w:rPr>
          <w:sz w:val="24"/>
        </w:rPr>
      </w:pPr>
      <w:r>
        <w:rPr>
          <w:sz w:val="24"/>
        </w:rPr>
        <w:br w:type="page"/>
      </w:r>
    </w:p>
    <w:p w14:paraId="6F1945CB" w14:textId="77777777" w:rsidR="00DC0175" w:rsidRPr="00167B40" w:rsidRDefault="00DC0175">
      <w:pPr>
        <w:rPr>
          <w:sz w:val="24"/>
        </w:rPr>
      </w:pPr>
    </w:p>
    <w:p w14:paraId="23A994FC" w14:textId="77777777" w:rsidR="00167B40" w:rsidRPr="00167B40" w:rsidRDefault="00167B40">
      <w:pPr>
        <w:rPr>
          <w:sz w:val="24"/>
        </w:rPr>
      </w:pPr>
    </w:p>
    <w:p w14:paraId="3BC54A4F" w14:textId="204B3BC6" w:rsidR="00167B40" w:rsidRDefault="009960A9" w:rsidP="0075473D">
      <w:pPr>
        <w:pStyle w:val="Heading1"/>
        <w:numPr>
          <w:ilvl w:val="0"/>
          <w:numId w:val="1"/>
        </w:numPr>
      </w:pPr>
      <w:r>
        <w:t>Website map</w:t>
      </w:r>
    </w:p>
    <w:p w14:paraId="67D9B447" w14:textId="77777777" w:rsidR="00167B40" w:rsidRDefault="00167B40" w:rsidP="00EB1002"/>
    <w:p w14:paraId="755E2BC7" w14:textId="77777777" w:rsidR="00C33D18" w:rsidRPr="00167B40" w:rsidRDefault="00C33D18">
      <w:pPr>
        <w:rPr>
          <w:sz w:val="24"/>
        </w:rPr>
      </w:pPr>
    </w:p>
    <w:p w14:paraId="0CD3A50D" w14:textId="03ACBE37" w:rsidR="00EB1002" w:rsidRDefault="009960A9" w:rsidP="00EB1002">
      <w:pPr>
        <w:pStyle w:val="Heading2"/>
        <w:numPr>
          <w:ilvl w:val="1"/>
          <w:numId w:val="6"/>
        </w:numPr>
      </w:pPr>
      <w:r>
        <w:t>The URL</w:t>
      </w:r>
    </w:p>
    <w:p w14:paraId="2AE610C5" w14:textId="77777777" w:rsidR="00EB1002" w:rsidRDefault="00EB1002" w:rsidP="00EB1002"/>
    <w:p w14:paraId="0EC96D5D" w14:textId="0D9786D0" w:rsidR="00B612DF" w:rsidRDefault="00B612DF" w:rsidP="009960A9">
      <w:hyperlink r:id="rId9" w:history="1">
        <w:r w:rsidRPr="00E1251F">
          <w:rPr>
            <w:rStyle w:val="Hyperlink"/>
          </w:rPr>
          <w:t>www.runforacause.vn</w:t>
        </w:r>
      </w:hyperlink>
    </w:p>
    <w:p w14:paraId="091B8CAB" w14:textId="77777777" w:rsidR="00B612DF" w:rsidRDefault="00B612DF" w:rsidP="009960A9"/>
    <w:p w14:paraId="40E249E0" w14:textId="55678D8C" w:rsidR="003142EA" w:rsidRDefault="003142EA" w:rsidP="003142EA">
      <w:pPr>
        <w:pStyle w:val="Heading2"/>
        <w:numPr>
          <w:ilvl w:val="1"/>
          <w:numId w:val="6"/>
        </w:numPr>
      </w:pPr>
      <w:r>
        <w:t>Site name</w:t>
      </w:r>
    </w:p>
    <w:p w14:paraId="02C0FE24" w14:textId="77777777" w:rsidR="003142EA" w:rsidRDefault="003142EA" w:rsidP="009960A9"/>
    <w:p w14:paraId="00AE04B6" w14:textId="3B5D5E30" w:rsidR="003142EA" w:rsidRPr="009960A9" w:rsidRDefault="003142EA" w:rsidP="009960A9">
      <w:r>
        <w:t xml:space="preserve">Running for a Cause </w:t>
      </w:r>
    </w:p>
    <w:p w14:paraId="1B718A41" w14:textId="77777777" w:rsidR="00167B40" w:rsidRDefault="00167B40" w:rsidP="004577C0">
      <w:pPr>
        <w:pStyle w:val="NoSpacing"/>
        <w:rPr>
          <w:sz w:val="24"/>
        </w:rPr>
      </w:pPr>
      <w:bookmarkStart w:id="0" w:name="_GoBack"/>
      <w:bookmarkEnd w:id="0"/>
    </w:p>
    <w:p w14:paraId="6DD1A405" w14:textId="735E7E3F" w:rsidR="00167B40" w:rsidRPr="00167B40" w:rsidRDefault="00167B40" w:rsidP="0075473D">
      <w:pPr>
        <w:pStyle w:val="Heading2"/>
        <w:numPr>
          <w:ilvl w:val="1"/>
          <w:numId w:val="6"/>
        </w:numPr>
      </w:pPr>
      <w:r>
        <w:t>English website</w:t>
      </w:r>
    </w:p>
    <w:p w14:paraId="1E8E4DCD" w14:textId="77777777" w:rsidR="00167B40" w:rsidRDefault="00167B40" w:rsidP="004577C0">
      <w:pPr>
        <w:pStyle w:val="NoSpacing"/>
        <w:rPr>
          <w:sz w:val="24"/>
        </w:rPr>
      </w:pPr>
    </w:p>
    <w:p w14:paraId="544B8039" w14:textId="77777777" w:rsidR="00167B40" w:rsidRDefault="00167B40" w:rsidP="004577C0">
      <w:pPr>
        <w:pStyle w:val="NoSpacing"/>
        <w:rPr>
          <w:sz w:val="24"/>
        </w:rPr>
      </w:pPr>
    </w:p>
    <w:p w14:paraId="6F82E0DF" w14:textId="77777777" w:rsidR="00167B40" w:rsidRPr="00167B40" w:rsidRDefault="004667CA" w:rsidP="004577C0">
      <w:pPr>
        <w:pStyle w:val="NoSpacing"/>
        <w:rPr>
          <w:sz w:val="24"/>
        </w:rPr>
      </w:pPr>
      <w:r>
        <w:rPr>
          <w:noProof/>
          <w:sz w:val="24"/>
        </w:rPr>
        <w:drawing>
          <wp:inline distT="0" distB="0" distL="0" distR="0" wp14:anchorId="752269CD" wp14:editId="4441DC67">
            <wp:extent cx="5732145" cy="2336472"/>
            <wp:effectExtent l="0" t="0" r="825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33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9C6DF" w14:textId="77777777" w:rsidR="004577C0" w:rsidRDefault="004577C0" w:rsidP="004577C0">
      <w:pPr>
        <w:pStyle w:val="NoSpacing"/>
        <w:rPr>
          <w:sz w:val="24"/>
        </w:rPr>
      </w:pPr>
    </w:p>
    <w:p w14:paraId="10EA444C" w14:textId="064AE4CA" w:rsidR="008C33CE" w:rsidRDefault="008C33CE">
      <w:pPr>
        <w:rPr>
          <w:sz w:val="24"/>
        </w:rPr>
      </w:pPr>
      <w:r>
        <w:rPr>
          <w:sz w:val="24"/>
        </w:rPr>
        <w:br w:type="page"/>
      </w:r>
    </w:p>
    <w:p w14:paraId="3779AABC" w14:textId="5A379D7A" w:rsidR="00A21A4D" w:rsidRDefault="009A6AC7" w:rsidP="0075473D">
      <w:pPr>
        <w:pStyle w:val="Heading1"/>
        <w:numPr>
          <w:ilvl w:val="0"/>
          <w:numId w:val="1"/>
        </w:numPr>
      </w:pPr>
      <w:r>
        <w:t>Website design</w:t>
      </w:r>
      <w:r w:rsidR="00A21A4D">
        <w:t xml:space="preserve"> (</w:t>
      </w:r>
      <w:proofErr w:type="spellStart"/>
      <w:r w:rsidR="00A21A4D">
        <w:t>fr+en</w:t>
      </w:r>
      <w:proofErr w:type="spellEnd"/>
      <w:r w:rsidR="00A21A4D">
        <w:t>)</w:t>
      </w:r>
    </w:p>
    <w:p w14:paraId="5197BE65" w14:textId="77777777" w:rsidR="00A21A4D" w:rsidRDefault="00A21A4D" w:rsidP="00A21A4D"/>
    <w:p w14:paraId="561AB2DD" w14:textId="77777777" w:rsidR="00B612DF" w:rsidRDefault="00B612DF" w:rsidP="00A21A4D"/>
    <w:p w14:paraId="26CF76E1" w14:textId="48C93FE0" w:rsidR="00B612DF" w:rsidRDefault="00B612DF" w:rsidP="00B612DF">
      <w:pPr>
        <w:pStyle w:val="Heading2"/>
        <w:numPr>
          <w:ilvl w:val="1"/>
          <w:numId w:val="1"/>
        </w:numPr>
      </w:pPr>
      <w:r>
        <w:t>Color Scheme:</w:t>
      </w:r>
    </w:p>
    <w:p w14:paraId="07A10F01" w14:textId="77777777" w:rsidR="00B612DF" w:rsidRDefault="00B612DF" w:rsidP="00B612DF"/>
    <w:p w14:paraId="6BA45C26" w14:textId="782CC53B" w:rsidR="00B612DF" w:rsidRPr="00B612DF" w:rsidRDefault="00B612DF" w:rsidP="00B612DF">
      <w:pPr>
        <w:rPr>
          <w:b/>
          <w:sz w:val="24"/>
          <w:u w:val="thick"/>
        </w:rPr>
      </w:pPr>
      <w:r w:rsidRPr="00B612DF">
        <w:rPr>
          <w:b/>
          <w:sz w:val="24"/>
          <w:u w:val="thick"/>
        </w:rPr>
        <w:t>Banderole:</w:t>
      </w:r>
    </w:p>
    <w:p w14:paraId="3E450064" w14:textId="44ED082B" w:rsidR="00B612DF" w:rsidRDefault="00B612DF" w:rsidP="00B612DF">
      <w:pPr>
        <w:pStyle w:val="ListParagraph"/>
        <w:numPr>
          <w:ilvl w:val="0"/>
          <w:numId w:val="10"/>
        </w:numPr>
      </w:pPr>
      <w:r>
        <w:t>Change orange to grey as below</w:t>
      </w:r>
    </w:p>
    <w:p w14:paraId="69A39825" w14:textId="4410B8DB" w:rsidR="001561CD" w:rsidRDefault="001561CD" w:rsidP="00B612DF">
      <w:pPr>
        <w:pStyle w:val="ListParagraph"/>
        <w:numPr>
          <w:ilvl w:val="0"/>
          <w:numId w:val="10"/>
        </w:numPr>
      </w:pPr>
      <w:r>
        <w:t>Text blue as logo of the grand raid</w:t>
      </w:r>
    </w:p>
    <w:p w14:paraId="52FCBD0A" w14:textId="0154291F" w:rsidR="00B612DF" w:rsidRDefault="00B612DF" w:rsidP="00B612DF">
      <w:pPr>
        <w:pStyle w:val="ListParagraph"/>
        <w:numPr>
          <w:ilvl w:val="0"/>
          <w:numId w:val="10"/>
        </w:numPr>
      </w:pPr>
      <w:r>
        <w:t xml:space="preserve">OK for the </w:t>
      </w:r>
      <w:r w:rsidR="001561CD">
        <w:t xml:space="preserve">home and </w:t>
      </w:r>
      <w:r>
        <w:t>flag</w:t>
      </w:r>
      <w:r w:rsidR="001561CD">
        <w:t>s</w:t>
      </w:r>
      <w:r>
        <w:t xml:space="preserve"> but they look </w:t>
      </w:r>
      <w:r w:rsidR="001561CD">
        <w:t xml:space="preserve">too small </w:t>
      </w:r>
    </w:p>
    <w:p w14:paraId="0F4227E4" w14:textId="78011909" w:rsidR="001561CD" w:rsidRDefault="001561CD" w:rsidP="00B612DF">
      <w:pPr>
        <w:pStyle w:val="ListParagraph"/>
        <w:numPr>
          <w:ilvl w:val="0"/>
          <w:numId w:val="10"/>
        </w:numPr>
      </w:pPr>
      <w:r>
        <w:t>Remove the logo</w:t>
      </w:r>
    </w:p>
    <w:p w14:paraId="07E7AD00" w14:textId="77777777" w:rsidR="00B612DF" w:rsidRDefault="00B612DF" w:rsidP="00B612DF"/>
    <w:tbl>
      <w:tblPr>
        <w:tblStyle w:val="TableGrid"/>
        <w:tblW w:w="9889" w:type="dxa"/>
        <w:tblBorders>
          <w:insideH w:val="none" w:sz="0" w:space="0" w:color="auto"/>
          <w:insideV w:val="none" w:sz="0" w:space="0" w:color="auto"/>
        </w:tblBorders>
        <w:shd w:val="clear" w:color="auto" w:fill="C0C0C0"/>
        <w:tblLook w:val="04A0" w:firstRow="1" w:lastRow="0" w:firstColumn="1" w:lastColumn="0" w:noHBand="0" w:noVBand="1"/>
      </w:tblPr>
      <w:tblGrid>
        <w:gridCol w:w="9889"/>
      </w:tblGrid>
      <w:tr w:rsidR="00B612DF" w14:paraId="13B96A76" w14:textId="77777777" w:rsidTr="00B612DF">
        <w:tc>
          <w:tcPr>
            <w:tcW w:w="9889" w:type="dxa"/>
            <w:shd w:val="clear" w:color="auto" w:fill="C0C0C0"/>
          </w:tcPr>
          <w:p w14:paraId="6DA29458" w14:textId="77777777" w:rsidR="00B612DF" w:rsidRPr="001561CD" w:rsidRDefault="00B612DF" w:rsidP="00B612DF">
            <w:pPr>
              <w:rPr>
                <w:color w:val="000090"/>
              </w:rPr>
            </w:pPr>
          </w:p>
          <w:p w14:paraId="235BCC4D" w14:textId="3D693A70" w:rsidR="00B612DF" w:rsidRPr="001561CD" w:rsidRDefault="00B612DF" w:rsidP="00B612DF">
            <w:pPr>
              <w:rPr>
                <w:b/>
                <w:color w:val="000090"/>
                <w:sz w:val="32"/>
              </w:rPr>
            </w:pPr>
            <w:r w:rsidRPr="001561CD">
              <w:rPr>
                <w:b/>
                <w:color w:val="000090"/>
                <w:sz w:val="32"/>
              </w:rPr>
              <w:t xml:space="preserve">       </w:t>
            </w:r>
            <w:r w:rsidR="001561CD" w:rsidRPr="001561CD">
              <w:rPr>
                <w:b/>
                <w:color w:val="000090"/>
                <w:sz w:val="32"/>
              </w:rPr>
              <w:t xml:space="preserve">     </w:t>
            </w:r>
            <w:r w:rsidRPr="001561CD">
              <w:rPr>
                <w:b/>
                <w:color w:val="000090"/>
                <w:sz w:val="32"/>
              </w:rPr>
              <w:t>RUNNING “LE GRAND RAID” FOR A CAUSE</w:t>
            </w:r>
          </w:p>
        </w:tc>
      </w:tr>
    </w:tbl>
    <w:p w14:paraId="68975E85" w14:textId="77777777" w:rsidR="00B612DF" w:rsidRPr="00B612DF" w:rsidRDefault="00B612DF" w:rsidP="00B612DF"/>
    <w:p w14:paraId="708C5581" w14:textId="5090753C" w:rsidR="00B612DF" w:rsidRPr="001561CD" w:rsidRDefault="001561CD" w:rsidP="00A21A4D">
      <w:pPr>
        <w:rPr>
          <w:b/>
          <w:sz w:val="24"/>
          <w:u w:val="thick"/>
        </w:rPr>
      </w:pPr>
      <w:r w:rsidRPr="001561CD">
        <w:rPr>
          <w:b/>
          <w:sz w:val="24"/>
          <w:u w:val="thick"/>
        </w:rPr>
        <w:t>Picture banderole: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1561CD" w14:paraId="75624644" w14:textId="77777777" w:rsidTr="001561CD">
        <w:tc>
          <w:tcPr>
            <w:tcW w:w="9243" w:type="dxa"/>
          </w:tcPr>
          <w:p w14:paraId="656BD89F" w14:textId="1A447031" w:rsidR="001561CD" w:rsidRDefault="001561CD" w:rsidP="00A21A4D">
            <w:r w:rsidRPr="008D772D">
              <w:rPr>
                <w:noProof/>
              </w:rPr>
              <w:drawing>
                <wp:inline distT="0" distB="0" distL="0" distR="0" wp14:anchorId="4E90C65E" wp14:editId="2316D154">
                  <wp:extent cx="6212214" cy="2366433"/>
                  <wp:effectExtent l="0" t="0" r="10795" b="0"/>
                  <wp:docPr id="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4741" cy="2367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B926EE" w14:textId="77777777" w:rsidR="00B612DF" w:rsidRDefault="00B612DF" w:rsidP="00A21A4D"/>
    <w:p w14:paraId="2417560C" w14:textId="49BF57BC" w:rsidR="00B612DF" w:rsidRPr="001561CD" w:rsidRDefault="001561CD" w:rsidP="00A21A4D">
      <w:pPr>
        <w:rPr>
          <w:b/>
          <w:u w:val="thick"/>
        </w:rPr>
      </w:pPr>
      <w:r w:rsidRPr="001561CD">
        <w:rPr>
          <w:b/>
          <w:u w:val="thick"/>
        </w:rPr>
        <w:t>TEXT:</w:t>
      </w:r>
    </w:p>
    <w:p w14:paraId="14BA4A41" w14:textId="33AC65F7" w:rsidR="001561CD" w:rsidRDefault="001561CD" w:rsidP="001561CD">
      <w:pPr>
        <w:pStyle w:val="ListParagraph"/>
        <w:numPr>
          <w:ilvl w:val="0"/>
          <w:numId w:val="10"/>
        </w:numPr>
      </w:pPr>
      <w:r>
        <w:t xml:space="preserve">All orange </w:t>
      </w:r>
      <w:r w:rsidR="007A182C">
        <w:t xml:space="preserve">and yellow </w:t>
      </w:r>
      <w:r>
        <w:t>text to become dark blue</w:t>
      </w:r>
    </w:p>
    <w:p w14:paraId="04687089" w14:textId="7C4ADFDE" w:rsidR="001561CD" w:rsidRDefault="001561CD" w:rsidP="001561CD">
      <w:pPr>
        <w:pStyle w:val="ListParagraph"/>
        <w:numPr>
          <w:ilvl w:val="0"/>
          <w:numId w:val="10"/>
        </w:numPr>
      </w:pPr>
      <w:r>
        <w:t>Same for the white text on the yellow, now can’t read it</w:t>
      </w:r>
    </w:p>
    <w:p w14:paraId="25037403" w14:textId="77777777" w:rsidR="007A182C" w:rsidRDefault="007A182C" w:rsidP="007A182C"/>
    <w:p w14:paraId="16E15E23" w14:textId="1833C693" w:rsidR="007A182C" w:rsidRPr="007A182C" w:rsidRDefault="007A182C" w:rsidP="007A182C">
      <w:pPr>
        <w:rPr>
          <w:b/>
          <w:u w:val="thick"/>
        </w:rPr>
      </w:pPr>
      <w:r>
        <w:rPr>
          <w:b/>
          <w:u w:val="thick"/>
        </w:rPr>
        <w:t>Timer</w:t>
      </w:r>
      <w:r w:rsidRPr="007A182C">
        <w:rPr>
          <w:b/>
          <w:u w:val="thick"/>
        </w:rPr>
        <w:t>:</w:t>
      </w:r>
    </w:p>
    <w:p w14:paraId="3732F36E" w14:textId="1555C19B" w:rsidR="007A182C" w:rsidRDefault="007A182C" w:rsidP="007A182C">
      <w:r>
        <w:t xml:space="preserve">OK but </w:t>
      </w:r>
    </w:p>
    <w:p w14:paraId="7747C1C3" w14:textId="77777777" w:rsidR="007A182C" w:rsidRDefault="007A182C" w:rsidP="007A182C"/>
    <w:p w14:paraId="15F126BC" w14:textId="77777777" w:rsidR="007A182C" w:rsidRDefault="007A182C" w:rsidP="007A182C"/>
    <w:p w14:paraId="2A9BB2E9" w14:textId="5FBB6209" w:rsidR="007A182C" w:rsidRDefault="007A182C" w:rsidP="007A182C">
      <w:r>
        <w:t>Below timer, but above the pages selection, we add the introduction as below:</w:t>
      </w:r>
    </w:p>
    <w:p w14:paraId="31F7F76D" w14:textId="2B483135" w:rsidR="007A182C" w:rsidRPr="007A182C" w:rsidRDefault="007A182C" w:rsidP="007A182C">
      <w:pPr>
        <w:rPr>
          <w:b/>
          <w:u w:val="thick"/>
        </w:rPr>
      </w:pPr>
      <w:r>
        <w:rPr>
          <w:b/>
          <w:u w:val="thick"/>
        </w:rPr>
        <w:t>Introduction</w:t>
      </w:r>
      <w:r w:rsidRPr="007A182C">
        <w:rPr>
          <w:b/>
          <w:u w:val="thick"/>
        </w:rPr>
        <w:t>:</w:t>
      </w:r>
    </w:p>
    <w:p w14:paraId="322B5529" w14:textId="77777777" w:rsidR="007A182C" w:rsidRDefault="007A182C" w:rsidP="007A182C"/>
    <w:p w14:paraId="436EC86E" w14:textId="77777777" w:rsidR="007A182C" w:rsidRDefault="007A182C" w:rsidP="007A182C"/>
    <w:p w14:paraId="0C0C0931" w14:textId="77777777" w:rsidR="007A182C" w:rsidRDefault="007A182C" w:rsidP="007A182C"/>
    <w:p w14:paraId="4C95AE83" w14:textId="288F28EB" w:rsidR="001561CD" w:rsidRPr="007A182C" w:rsidRDefault="007A182C" w:rsidP="00A21A4D">
      <w:pPr>
        <w:rPr>
          <w:b/>
          <w:u w:val="thick"/>
        </w:rPr>
      </w:pPr>
      <w:r w:rsidRPr="007A182C">
        <w:rPr>
          <w:b/>
          <w:u w:val="thick"/>
        </w:rPr>
        <w:t>Donation Chart:</w:t>
      </w:r>
    </w:p>
    <w:p w14:paraId="035F2028" w14:textId="7668F5D8" w:rsidR="007A182C" w:rsidRDefault="007A182C" w:rsidP="007A182C">
      <w:pPr>
        <w:pStyle w:val="ListParagraph"/>
        <w:numPr>
          <w:ilvl w:val="0"/>
          <w:numId w:val="10"/>
        </w:numPr>
      </w:pPr>
      <w:r>
        <w:t>Mention (1Euro=1USD)</w:t>
      </w:r>
    </w:p>
    <w:p w14:paraId="07D59A5A" w14:textId="6554FA80" w:rsidR="007A182C" w:rsidRDefault="007A182C" w:rsidP="007A182C">
      <w:pPr>
        <w:pStyle w:val="ListParagraph"/>
        <w:numPr>
          <w:ilvl w:val="0"/>
          <w:numId w:val="10"/>
        </w:numPr>
      </w:pPr>
      <w:r>
        <w:t>For EURO-USD, only 2 number after the coma!!</w:t>
      </w:r>
    </w:p>
    <w:p w14:paraId="60D82D0F" w14:textId="49920F3B" w:rsidR="007A182C" w:rsidRDefault="007A182C" w:rsidP="007A182C">
      <w:pPr>
        <w:pStyle w:val="ListParagraph"/>
        <w:numPr>
          <w:ilvl w:val="0"/>
          <w:numId w:val="10"/>
        </w:numPr>
      </w:pPr>
      <w:r>
        <w:t>For VND, no coma at all only plain numbers</w:t>
      </w:r>
    </w:p>
    <w:p w14:paraId="77D0905D" w14:textId="77777777" w:rsidR="007A182C" w:rsidRDefault="007A182C" w:rsidP="007A182C">
      <w:pPr>
        <w:ind w:left="360"/>
      </w:pPr>
    </w:p>
    <w:p w14:paraId="16E7AD09" w14:textId="50ADB5E0" w:rsidR="007A182C" w:rsidRPr="007A182C" w:rsidRDefault="007A182C" w:rsidP="007A182C">
      <w:pPr>
        <w:rPr>
          <w:b/>
          <w:u w:val="thick"/>
        </w:rPr>
      </w:pPr>
      <w:r>
        <w:rPr>
          <w:b/>
          <w:u w:val="thick"/>
        </w:rPr>
        <w:t>List of donations</w:t>
      </w:r>
      <w:r w:rsidRPr="007A182C">
        <w:rPr>
          <w:b/>
          <w:u w:val="thick"/>
        </w:rPr>
        <w:t>:</w:t>
      </w:r>
    </w:p>
    <w:p w14:paraId="17217805" w14:textId="7AED349A" w:rsidR="007A182C" w:rsidRDefault="007A182C" w:rsidP="00A21A4D">
      <w:r>
        <w:t xml:space="preserve">- Don’t mention the amount per person, only “Has made a donation” and the comments if any </w:t>
      </w:r>
    </w:p>
    <w:p w14:paraId="2E4CDF2E" w14:textId="77777777" w:rsidR="00B612DF" w:rsidRDefault="00B612DF" w:rsidP="00A21A4D"/>
    <w:p w14:paraId="5BC1B877" w14:textId="5BD5A710" w:rsidR="007A182C" w:rsidRPr="007A182C" w:rsidRDefault="007A182C" w:rsidP="007A182C">
      <w:pPr>
        <w:rPr>
          <w:b/>
          <w:u w:val="thick"/>
        </w:rPr>
      </w:pPr>
      <w:r>
        <w:rPr>
          <w:b/>
          <w:u w:val="thick"/>
        </w:rPr>
        <w:t>Contact me:</w:t>
      </w:r>
    </w:p>
    <w:p w14:paraId="7907ECE8" w14:textId="2459ABBA" w:rsidR="007A182C" w:rsidRDefault="007A182C" w:rsidP="00A21A4D">
      <w:r>
        <w:t xml:space="preserve">Remove </w:t>
      </w:r>
      <w:proofErr w:type="spellStart"/>
      <w:r>
        <w:t>Freshstudio</w:t>
      </w:r>
      <w:proofErr w:type="spellEnd"/>
    </w:p>
    <w:p w14:paraId="2E76F31F" w14:textId="0F6B5E0B" w:rsidR="007A182C" w:rsidRDefault="007A182C" w:rsidP="00A21A4D">
      <w:r>
        <w:t>Put my email: Nicolas.privet@gmail.com</w:t>
      </w:r>
    </w:p>
    <w:p w14:paraId="40186EF3" w14:textId="77777777" w:rsidR="007A182C" w:rsidRDefault="007A182C" w:rsidP="00A21A4D"/>
    <w:p w14:paraId="0465450F" w14:textId="77777777" w:rsidR="007A182C" w:rsidRDefault="007A182C" w:rsidP="00A21A4D"/>
    <w:p w14:paraId="761DC191" w14:textId="37199355" w:rsidR="00A21A4D" w:rsidRDefault="009A6AC7" w:rsidP="00E804A0">
      <w:pPr>
        <w:pStyle w:val="Heading2"/>
        <w:numPr>
          <w:ilvl w:val="1"/>
          <w:numId w:val="1"/>
        </w:numPr>
      </w:pPr>
      <w:r>
        <w:t>Logos and</w:t>
      </w:r>
      <w:r w:rsidR="00E804A0">
        <w:t xml:space="preserve"> </w:t>
      </w:r>
      <w:r>
        <w:t>addresses</w:t>
      </w:r>
    </w:p>
    <w:p w14:paraId="17222A9D" w14:textId="77777777" w:rsidR="00E804A0" w:rsidRDefault="00E804A0" w:rsidP="00E804A0"/>
    <w:tbl>
      <w:tblPr>
        <w:tblStyle w:val="TableGrid"/>
        <w:tblW w:w="0" w:type="auto"/>
        <w:tblInd w:w="-601" w:type="dxa"/>
        <w:tblLayout w:type="fixed"/>
        <w:tblLook w:val="04A0" w:firstRow="1" w:lastRow="0" w:firstColumn="1" w:lastColumn="0" w:noHBand="0" w:noVBand="1"/>
      </w:tblPr>
      <w:tblGrid>
        <w:gridCol w:w="5316"/>
        <w:gridCol w:w="5316"/>
      </w:tblGrid>
      <w:tr w:rsidR="00E804A0" w14:paraId="1A061815" w14:textId="77777777" w:rsidTr="00E804A0">
        <w:tc>
          <w:tcPr>
            <w:tcW w:w="5316" w:type="dxa"/>
          </w:tcPr>
          <w:p w14:paraId="435ADF3F" w14:textId="3146DDD6" w:rsidR="00E804A0" w:rsidRDefault="009F32C4" w:rsidP="00E804A0">
            <w:r>
              <w:rPr>
                <w:rFonts w:ascii="Helvetica" w:hAnsi="Helvetica" w:cs="Helvetica"/>
                <w:noProof/>
                <w:sz w:val="24"/>
                <w:szCs w:val="24"/>
              </w:rPr>
              <w:drawing>
                <wp:inline distT="0" distB="0" distL="0" distR="0" wp14:anchorId="4F69AD85" wp14:editId="2F366299">
                  <wp:extent cx="2578312" cy="2578312"/>
                  <wp:effectExtent l="0" t="0" r="12700" b="1270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8312" cy="2578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6" w:type="dxa"/>
          </w:tcPr>
          <w:p w14:paraId="103345B6" w14:textId="1E7A336A" w:rsidR="00E804A0" w:rsidRDefault="003D39F7" w:rsidP="00E804A0">
            <w:r>
              <w:rPr>
                <w:rFonts w:ascii="Helvetica" w:hAnsi="Helvetica" w:cs="Helvetica"/>
                <w:noProof/>
                <w:sz w:val="24"/>
                <w:szCs w:val="24"/>
              </w:rPr>
              <w:drawing>
                <wp:inline distT="0" distB="0" distL="0" distR="0" wp14:anchorId="54E01AEB" wp14:editId="2D3B9F54">
                  <wp:extent cx="3195867" cy="1134533"/>
                  <wp:effectExtent l="0" t="0" r="5080" b="889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7602" cy="1135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4A0" w14:paraId="3D829524" w14:textId="77777777" w:rsidTr="00E804A0">
        <w:tc>
          <w:tcPr>
            <w:tcW w:w="5316" w:type="dxa"/>
          </w:tcPr>
          <w:p w14:paraId="4C1A176B" w14:textId="2CAE6073" w:rsidR="00E804A0" w:rsidRDefault="009F32C4" w:rsidP="00E804A0">
            <w:pPr>
              <w:rPr>
                <w:b/>
              </w:rPr>
            </w:pPr>
            <w:proofErr w:type="spellStart"/>
            <w:r w:rsidRPr="009F32C4">
              <w:rPr>
                <w:b/>
                <w:color w:val="EA1378" w:themeColor="text2"/>
              </w:rPr>
              <w:t>Fr</w:t>
            </w:r>
            <w:proofErr w:type="spellEnd"/>
            <w:r>
              <w:rPr>
                <w:b/>
                <w:color w:val="EA1378" w:themeColor="text2"/>
              </w:rPr>
              <w:t>/En:</w:t>
            </w:r>
            <w:r w:rsidRPr="009F32C4">
              <w:rPr>
                <w:b/>
              </w:rPr>
              <w:t xml:space="preserve"> </w:t>
            </w:r>
            <w:r w:rsidR="00E804A0" w:rsidRPr="009F32C4">
              <w:rPr>
                <w:b/>
              </w:rPr>
              <w:t xml:space="preserve">Le Grand Raid – </w:t>
            </w:r>
            <w:r w:rsidRPr="009F32C4">
              <w:rPr>
                <w:b/>
              </w:rPr>
              <w:t xml:space="preserve">La </w:t>
            </w:r>
            <w:proofErr w:type="spellStart"/>
            <w:r w:rsidR="00E804A0" w:rsidRPr="009F32C4">
              <w:rPr>
                <w:b/>
              </w:rPr>
              <w:t>Diagonale</w:t>
            </w:r>
            <w:proofErr w:type="spellEnd"/>
            <w:r w:rsidR="00E804A0" w:rsidRPr="009F32C4">
              <w:rPr>
                <w:b/>
              </w:rPr>
              <w:t xml:space="preserve"> des </w:t>
            </w:r>
            <w:proofErr w:type="spellStart"/>
            <w:r w:rsidR="00E804A0" w:rsidRPr="009F32C4">
              <w:rPr>
                <w:b/>
              </w:rPr>
              <w:t>fous</w:t>
            </w:r>
            <w:proofErr w:type="spellEnd"/>
          </w:p>
          <w:p w14:paraId="6D5D4762" w14:textId="77777777" w:rsidR="009F32C4" w:rsidRPr="009F32C4" w:rsidRDefault="009F32C4" w:rsidP="00E804A0">
            <w:pPr>
              <w:rPr>
                <w:b/>
              </w:rPr>
            </w:pPr>
          </w:p>
          <w:p w14:paraId="3A1E55C3" w14:textId="0D09E7A2" w:rsidR="00E804A0" w:rsidRDefault="009F32C4" w:rsidP="00E804A0">
            <w:proofErr w:type="spellStart"/>
            <w:r w:rsidRPr="009F32C4">
              <w:rPr>
                <w:b/>
                <w:color w:val="EA1378" w:themeColor="text2"/>
              </w:rPr>
              <w:t>Fr</w:t>
            </w:r>
            <w:proofErr w:type="spellEnd"/>
            <w:r w:rsidRPr="009F32C4">
              <w:rPr>
                <w:b/>
                <w:color w:val="EA1378" w:themeColor="text2"/>
              </w:rPr>
              <w:t>:</w:t>
            </w:r>
            <w:r>
              <w:t xml:space="preserve"> </w:t>
            </w:r>
            <w:hyperlink r:id="rId14" w:history="1">
              <w:r w:rsidRPr="001E3A29">
                <w:rPr>
                  <w:rStyle w:val="Hyperlink"/>
                </w:rPr>
                <w:t>http://www.grandraid-reunion.com</w:t>
              </w:r>
            </w:hyperlink>
          </w:p>
          <w:p w14:paraId="38CCE392" w14:textId="77777777" w:rsidR="009F32C4" w:rsidRDefault="009F32C4" w:rsidP="00E804A0"/>
          <w:p w14:paraId="565667FF" w14:textId="2A1F63E9" w:rsidR="009F32C4" w:rsidRDefault="009F32C4" w:rsidP="00E804A0">
            <w:r w:rsidRPr="009F32C4">
              <w:rPr>
                <w:b/>
                <w:color w:val="EA1378" w:themeColor="text2"/>
              </w:rPr>
              <w:t>En:</w:t>
            </w:r>
            <w:r>
              <w:t xml:space="preserve"> </w:t>
            </w:r>
            <w:hyperlink r:id="rId15" w:history="1">
              <w:r w:rsidRPr="001E3A29">
                <w:rPr>
                  <w:rStyle w:val="Hyperlink"/>
                </w:rPr>
                <w:t>http://www.grandraid-reunion.com/?lang=en</w:t>
              </w:r>
            </w:hyperlink>
          </w:p>
          <w:p w14:paraId="4C9D99BC" w14:textId="77777777" w:rsidR="009F32C4" w:rsidRDefault="009F32C4" w:rsidP="00E804A0"/>
          <w:p w14:paraId="1148ACE0" w14:textId="11DA2BB0" w:rsidR="009F32C4" w:rsidRDefault="009F32C4" w:rsidP="00E804A0">
            <w:r w:rsidRPr="009F32C4">
              <w:rPr>
                <w:b/>
                <w:color w:val="EA1378" w:themeColor="text2"/>
              </w:rPr>
              <w:t>Facebook:</w:t>
            </w:r>
            <w:r>
              <w:t xml:space="preserve"> </w:t>
            </w:r>
            <w:hyperlink r:id="rId16" w:history="1">
              <w:r w:rsidRPr="001E3A29">
                <w:rPr>
                  <w:rStyle w:val="Hyperlink"/>
                </w:rPr>
                <w:t>https://www.facebook.com/pages/Grand-Raid-Réunion-Officiel/571671339550394?ref=ts&amp;fref=ts</w:t>
              </w:r>
            </w:hyperlink>
          </w:p>
          <w:p w14:paraId="76D6A39C" w14:textId="4CCA90F1" w:rsidR="009F32C4" w:rsidRDefault="009F32C4" w:rsidP="00E804A0"/>
        </w:tc>
        <w:tc>
          <w:tcPr>
            <w:tcW w:w="5316" w:type="dxa"/>
          </w:tcPr>
          <w:p w14:paraId="21829430" w14:textId="77777777" w:rsidR="00E804A0" w:rsidRDefault="009F32C4" w:rsidP="00E804A0">
            <w:proofErr w:type="spellStart"/>
            <w:r w:rsidRPr="009F32C4">
              <w:rPr>
                <w:b/>
                <w:color w:val="EA1378" w:themeColor="text2"/>
              </w:rPr>
              <w:t>F</w:t>
            </w:r>
            <w:r>
              <w:rPr>
                <w:b/>
                <w:color w:val="EA1378" w:themeColor="text2"/>
              </w:rPr>
              <w:t>r</w:t>
            </w:r>
            <w:proofErr w:type="spellEnd"/>
            <w:r>
              <w:rPr>
                <w:b/>
                <w:color w:val="EA1378" w:themeColor="text2"/>
              </w:rPr>
              <w:t xml:space="preserve">: </w:t>
            </w:r>
            <w:r w:rsidRPr="009F32C4">
              <w:rPr>
                <w:b/>
              </w:rPr>
              <w:t xml:space="preserve">Les </w:t>
            </w:r>
            <w:proofErr w:type="spellStart"/>
            <w:r w:rsidRPr="009F32C4">
              <w:rPr>
                <w:b/>
              </w:rPr>
              <w:t>Enfants</w:t>
            </w:r>
            <w:proofErr w:type="spellEnd"/>
            <w:r w:rsidRPr="009F32C4">
              <w:rPr>
                <w:b/>
              </w:rPr>
              <w:t xml:space="preserve"> du Dragon</w:t>
            </w:r>
          </w:p>
          <w:p w14:paraId="4FA75F68" w14:textId="2B48E6D8" w:rsidR="009F32C4" w:rsidRDefault="009F32C4" w:rsidP="00E804A0">
            <w:r w:rsidRPr="009F32C4">
              <w:rPr>
                <w:b/>
                <w:color w:val="EA1378" w:themeColor="text2"/>
              </w:rPr>
              <w:t>En:</w:t>
            </w:r>
            <w:r>
              <w:t xml:space="preserve"> </w:t>
            </w:r>
            <w:r w:rsidRPr="009F32C4">
              <w:rPr>
                <w:b/>
              </w:rPr>
              <w:t>The children of the Dragon</w:t>
            </w:r>
          </w:p>
          <w:p w14:paraId="6303FE4F" w14:textId="77777777" w:rsidR="009F32C4" w:rsidRDefault="009F32C4" w:rsidP="00E804A0"/>
          <w:p w14:paraId="2E1D1C7A" w14:textId="7773A9E0" w:rsidR="009F32C4" w:rsidRDefault="009F32C4" w:rsidP="00E804A0">
            <w:proofErr w:type="spellStart"/>
            <w:r w:rsidRPr="009F32C4">
              <w:rPr>
                <w:b/>
                <w:color w:val="EA1378" w:themeColor="text2"/>
              </w:rPr>
              <w:t>Fr</w:t>
            </w:r>
            <w:proofErr w:type="spellEnd"/>
            <w:r w:rsidRPr="009F32C4">
              <w:rPr>
                <w:b/>
                <w:color w:val="EA1378" w:themeColor="text2"/>
              </w:rPr>
              <w:t>:</w:t>
            </w:r>
            <w:r>
              <w:t xml:space="preserve"> </w:t>
            </w:r>
            <w:hyperlink r:id="rId17" w:history="1">
              <w:r w:rsidRPr="001E3A29">
                <w:rPr>
                  <w:rStyle w:val="Hyperlink"/>
                </w:rPr>
                <w:t>http://lesenfantsdudragon.com/</w:t>
              </w:r>
            </w:hyperlink>
          </w:p>
          <w:p w14:paraId="26CCB8AC" w14:textId="77777777" w:rsidR="009F32C4" w:rsidRDefault="009F32C4" w:rsidP="00E804A0"/>
          <w:p w14:paraId="0A8FFF2C" w14:textId="27416822" w:rsidR="009F32C4" w:rsidRDefault="009F32C4" w:rsidP="00E804A0">
            <w:r w:rsidRPr="009F32C4">
              <w:rPr>
                <w:b/>
                <w:color w:val="EA1378" w:themeColor="text2"/>
              </w:rPr>
              <w:t>Facebook:</w:t>
            </w:r>
            <w:r>
              <w:t xml:space="preserve"> </w:t>
            </w:r>
            <w:hyperlink r:id="rId18" w:history="1">
              <w:r w:rsidRPr="001E3A29">
                <w:rPr>
                  <w:rStyle w:val="Hyperlink"/>
                </w:rPr>
                <w:t>https://www.facebook.com/groups/Enfantsdudragon</w:t>
              </w:r>
            </w:hyperlink>
          </w:p>
          <w:p w14:paraId="234F8A8A" w14:textId="5452E109" w:rsidR="009F32C4" w:rsidRDefault="009F32C4" w:rsidP="00E804A0"/>
        </w:tc>
      </w:tr>
      <w:tr w:rsidR="00E804A0" w14:paraId="4DE0FD18" w14:textId="77777777" w:rsidTr="00E804A0">
        <w:tc>
          <w:tcPr>
            <w:tcW w:w="5316" w:type="dxa"/>
          </w:tcPr>
          <w:p w14:paraId="55A06B15" w14:textId="1FE0A775" w:rsidR="00E804A0" w:rsidRDefault="00D344DE" w:rsidP="00E804A0">
            <w:r>
              <w:rPr>
                <w:rFonts w:ascii="Helvetica" w:hAnsi="Helvetica" w:cs="Helvetica"/>
                <w:noProof/>
                <w:sz w:val="24"/>
                <w:szCs w:val="24"/>
              </w:rPr>
              <w:drawing>
                <wp:inline distT="0" distB="0" distL="0" distR="0" wp14:anchorId="2CB2EE8B" wp14:editId="012BB10D">
                  <wp:extent cx="3238500" cy="932689"/>
                  <wp:effectExtent l="0" t="0" r="0" b="762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9956" cy="933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6" w:type="dxa"/>
          </w:tcPr>
          <w:p w14:paraId="0638D8C7" w14:textId="1F4C76BF" w:rsidR="00E804A0" w:rsidRDefault="00DA449E" w:rsidP="00E804A0">
            <w:r>
              <w:rPr>
                <w:noProof/>
              </w:rPr>
              <w:drawing>
                <wp:inline distT="0" distB="0" distL="0" distR="0" wp14:anchorId="1084B8C1" wp14:editId="4C6A264F">
                  <wp:extent cx="3230880" cy="3068320"/>
                  <wp:effectExtent l="0" t="0" r="0" b="5080"/>
                  <wp:docPr id="7" name="Picture 7" descr="FusionDrive:nprivet:Desktop:IMG_05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usionDrive:nprivet:Desktop:IMG_05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880" cy="306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04A0" w14:paraId="6984469F" w14:textId="77777777" w:rsidTr="00E804A0">
        <w:tc>
          <w:tcPr>
            <w:tcW w:w="5316" w:type="dxa"/>
          </w:tcPr>
          <w:p w14:paraId="781A3922" w14:textId="49F30666" w:rsidR="00D344DE" w:rsidRDefault="00D344DE" w:rsidP="00D344DE">
            <w:pPr>
              <w:rPr>
                <w:b/>
              </w:rPr>
            </w:pPr>
            <w:proofErr w:type="spellStart"/>
            <w:r w:rsidRPr="009F32C4">
              <w:rPr>
                <w:b/>
                <w:color w:val="EA1378" w:themeColor="text2"/>
              </w:rPr>
              <w:t>Fr</w:t>
            </w:r>
            <w:proofErr w:type="spellEnd"/>
            <w:r>
              <w:rPr>
                <w:b/>
                <w:color w:val="EA1378" w:themeColor="text2"/>
              </w:rPr>
              <w:t>/En:</w:t>
            </w:r>
            <w:r w:rsidRPr="009F32C4">
              <w:rPr>
                <w:b/>
              </w:rPr>
              <w:t xml:space="preserve"> </w:t>
            </w:r>
            <w:r>
              <w:rPr>
                <w:b/>
              </w:rPr>
              <w:t xml:space="preserve">Ruby </w:t>
            </w:r>
            <w:proofErr w:type="spellStart"/>
            <w:r>
              <w:rPr>
                <w:b/>
              </w:rPr>
              <w:t>Soho</w:t>
            </w:r>
            <w:proofErr w:type="spellEnd"/>
          </w:p>
          <w:p w14:paraId="210ED62C" w14:textId="77777777" w:rsidR="00D344DE" w:rsidRPr="009F32C4" w:rsidRDefault="00D344DE" w:rsidP="00D344DE">
            <w:pPr>
              <w:rPr>
                <w:b/>
              </w:rPr>
            </w:pPr>
          </w:p>
          <w:p w14:paraId="5BB7A177" w14:textId="5B522366" w:rsidR="00D344DE" w:rsidRDefault="00D344DE" w:rsidP="00D344DE">
            <w:pPr>
              <w:rPr>
                <w:b/>
                <w:color w:val="EA1378" w:themeColor="text2"/>
              </w:rPr>
            </w:pPr>
            <w:proofErr w:type="spellStart"/>
            <w:r>
              <w:rPr>
                <w:b/>
                <w:color w:val="EA1378" w:themeColor="text2"/>
              </w:rPr>
              <w:t>Adresse</w:t>
            </w:r>
            <w:proofErr w:type="spellEnd"/>
            <w:r>
              <w:rPr>
                <w:b/>
                <w:color w:val="EA1378" w:themeColor="text2"/>
              </w:rPr>
              <w:t xml:space="preserve">: </w:t>
            </w:r>
            <w:r w:rsidRPr="00D344DE">
              <w:t xml:space="preserve">S52-1, Pham Van </w:t>
            </w:r>
            <w:proofErr w:type="spellStart"/>
            <w:r w:rsidRPr="00D344DE">
              <w:t>Nghi</w:t>
            </w:r>
            <w:proofErr w:type="spellEnd"/>
            <w:r w:rsidRPr="00D344DE">
              <w:t xml:space="preserve">, Sky Garden 2, </w:t>
            </w:r>
            <w:proofErr w:type="spellStart"/>
            <w:r w:rsidRPr="00D344DE">
              <w:t>Phu</w:t>
            </w:r>
            <w:proofErr w:type="spellEnd"/>
            <w:r w:rsidRPr="00D344DE">
              <w:t xml:space="preserve"> My Hung, District 7, Ho Chi Minh City, Vietnam</w:t>
            </w:r>
          </w:p>
          <w:p w14:paraId="0B4964FA" w14:textId="77777777" w:rsidR="00D344DE" w:rsidRDefault="00D344DE" w:rsidP="00D344DE"/>
          <w:p w14:paraId="2EBA4672" w14:textId="4889B6B4" w:rsidR="00D344DE" w:rsidRDefault="00D344DE" w:rsidP="00D344DE">
            <w:r w:rsidRPr="009F32C4">
              <w:rPr>
                <w:b/>
                <w:color w:val="EA1378" w:themeColor="text2"/>
              </w:rPr>
              <w:t>Facebook:</w:t>
            </w:r>
            <w:r>
              <w:t xml:space="preserve"> </w:t>
            </w:r>
            <w:hyperlink r:id="rId21" w:history="1">
              <w:r w:rsidRPr="001E3A29">
                <w:rPr>
                  <w:rStyle w:val="Hyperlink"/>
                </w:rPr>
                <w:t>https://www.facebook.com/groups/342286199158879/?ref=ts&amp;fref=ts</w:t>
              </w:r>
            </w:hyperlink>
          </w:p>
          <w:p w14:paraId="593C2F3B" w14:textId="77777777" w:rsidR="00D344DE" w:rsidRDefault="00D344DE" w:rsidP="00E804A0"/>
          <w:p w14:paraId="4B5A6167" w14:textId="77777777" w:rsidR="00D344DE" w:rsidRDefault="00D344DE" w:rsidP="00E804A0"/>
        </w:tc>
        <w:tc>
          <w:tcPr>
            <w:tcW w:w="5316" w:type="dxa"/>
          </w:tcPr>
          <w:p w14:paraId="78F6AEE5" w14:textId="532E65B0" w:rsidR="00891A6E" w:rsidRDefault="00891A6E" w:rsidP="00891A6E">
            <w:pPr>
              <w:rPr>
                <w:b/>
              </w:rPr>
            </w:pPr>
            <w:proofErr w:type="spellStart"/>
            <w:r w:rsidRPr="009F32C4">
              <w:rPr>
                <w:b/>
                <w:color w:val="EA1378" w:themeColor="text2"/>
              </w:rPr>
              <w:t>Fr</w:t>
            </w:r>
            <w:proofErr w:type="spellEnd"/>
            <w:r>
              <w:rPr>
                <w:b/>
                <w:color w:val="EA1378" w:themeColor="text2"/>
              </w:rPr>
              <w:t>/En:</w:t>
            </w:r>
            <w:r w:rsidRPr="009F32C4">
              <w:rPr>
                <w:b/>
              </w:rPr>
              <w:t xml:space="preserve"> </w:t>
            </w:r>
            <w:r>
              <w:rPr>
                <w:b/>
              </w:rPr>
              <w:t>Nicolas Privet</w:t>
            </w:r>
          </w:p>
          <w:p w14:paraId="04A02876" w14:textId="77777777" w:rsidR="00891A6E" w:rsidRDefault="00891A6E" w:rsidP="00891A6E"/>
          <w:p w14:paraId="0F3CF164" w14:textId="5F2AAEE6" w:rsidR="00891A6E" w:rsidRDefault="00891A6E" w:rsidP="00891A6E">
            <w:r w:rsidRPr="00891A6E">
              <w:rPr>
                <w:b/>
                <w:color w:val="EA1378" w:themeColor="accent1"/>
              </w:rPr>
              <w:t>Facebook</w:t>
            </w:r>
            <w:r w:rsidRPr="009F32C4">
              <w:rPr>
                <w:b/>
                <w:color w:val="EA1378" w:themeColor="text2"/>
              </w:rPr>
              <w:t>:</w:t>
            </w:r>
            <w:r>
              <w:t xml:space="preserve"> </w:t>
            </w:r>
            <w:hyperlink r:id="rId22" w:history="1">
              <w:r w:rsidRPr="001E3A29">
                <w:rPr>
                  <w:rStyle w:val="Hyperlink"/>
                </w:rPr>
                <w:t>https://www.facebook.com/privet.nicolas</w:t>
              </w:r>
            </w:hyperlink>
          </w:p>
          <w:p w14:paraId="3883F95C" w14:textId="77777777" w:rsidR="00891A6E" w:rsidRDefault="00891A6E" w:rsidP="00891A6E"/>
          <w:p w14:paraId="0384A0E0" w14:textId="41ADE85A" w:rsidR="00891A6E" w:rsidRDefault="00891A6E" w:rsidP="00891A6E">
            <w:r w:rsidRPr="00891A6E">
              <w:rPr>
                <w:b/>
                <w:color w:val="EA1378" w:themeColor="accent1"/>
              </w:rPr>
              <w:t>Email:</w:t>
            </w:r>
            <w:r>
              <w:t xml:space="preserve"> Nicolas.privet@laposte.net</w:t>
            </w:r>
          </w:p>
          <w:p w14:paraId="65578488" w14:textId="77777777" w:rsidR="00E804A0" w:rsidRDefault="00E804A0" w:rsidP="00E804A0"/>
        </w:tc>
      </w:tr>
      <w:tr w:rsidR="00E804A0" w14:paraId="149A1F19" w14:textId="77777777" w:rsidTr="00E804A0">
        <w:tc>
          <w:tcPr>
            <w:tcW w:w="5316" w:type="dxa"/>
          </w:tcPr>
          <w:p w14:paraId="12962D36" w14:textId="77777777" w:rsidR="00E804A0" w:rsidRDefault="00E804A0" w:rsidP="00E804A0"/>
        </w:tc>
        <w:tc>
          <w:tcPr>
            <w:tcW w:w="5316" w:type="dxa"/>
          </w:tcPr>
          <w:p w14:paraId="2651363A" w14:textId="77777777" w:rsidR="00E804A0" w:rsidRDefault="00E804A0" w:rsidP="00E804A0"/>
        </w:tc>
      </w:tr>
    </w:tbl>
    <w:p w14:paraId="1013C6C4" w14:textId="77777777" w:rsidR="00E804A0" w:rsidRPr="00E804A0" w:rsidRDefault="00E804A0" w:rsidP="00E804A0"/>
    <w:p w14:paraId="6E97C1EC" w14:textId="77777777" w:rsidR="00A21A4D" w:rsidRDefault="00A21A4D" w:rsidP="00A21A4D"/>
    <w:p w14:paraId="0D653AC8" w14:textId="242023AB" w:rsidR="009A6AC7" w:rsidRDefault="009A6AC7" w:rsidP="009A6AC7">
      <w:pPr>
        <w:pStyle w:val="Heading2"/>
        <w:numPr>
          <w:ilvl w:val="1"/>
          <w:numId w:val="1"/>
        </w:numPr>
      </w:pPr>
      <w:r>
        <w:t xml:space="preserve">Pages design </w:t>
      </w:r>
    </w:p>
    <w:p w14:paraId="4EF76A74" w14:textId="77777777" w:rsidR="00A21A4D" w:rsidRDefault="00A21A4D" w:rsidP="00A21A4D"/>
    <w:p w14:paraId="00052B1F" w14:textId="77777777" w:rsidR="009A6AC7" w:rsidRDefault="009A6AC7" w:rsidP="00A21A4D"/>
    <w:p w14:paraId="6153E920" w14:textId="77777777" w:rsidR="009A6AC7" w:rsidRDefault="009A6AC7" w:rsidP="00A21A4D"/>
    <w:p w14:paraId="6B23588D" w14:textId="77777777" w:rsidR="009A6AC7" w:rsidRDefault="009A6AC7" w:rsidP="00A21A4D"/>
    <w:p w14:paraId="04BBB764" w14:textId="77777777" w:rsidR="00A21A4D" w:rsidRPr="00A21A4D" w:rsidRDefault="00A21A4D" w:rsidP="00A21A4D"/>
    <w:p w14:paraId="0237D04F" w14:textId="54B68952" w:rsidR="008C33CE" w:rsidRDefault="009960A9" w:rsidP="009A6AC7">
      <w:pPr>
        <w:pStyle w:val="Heading1"/>
        <w:numPr>
          <w:ilvl w:val="0"/>
          <w:numId w:val="1"/>
        </w:numPr>
      </w:pPr>
      <w:r>
        <w:t>Page per page (</w:t>
      </w:r>
      <w:proofErr w:type="spellStart"/>
      <w:r>
        <w:t>eng</w:t>
      </w:r>
      <w:proofErr w:type="spellEnd"/>
      <w:r w:rsidR="008C33CE">
        <w:t>)</w:t>
      </w:r>
    </w:p>
    <w:p w14:paraId="323F1FA5" w14:textId="77777777" w:rsidR="008C33CE" w:rsidRDefault="008C33CE" w:rsidP="004577C0">
      <w:pPr>
        <w:pStyle w:val="NoSpacing"/>
        <w:rPr>
          <w:sz w:val="24"/>
        </w:rPr>
      </w:pPr>
    </w:p>
    <w:p w14:paraId="3AADD895" w14:textId="42CCC751" w:rsidR="008C33CE" w:rsidRDefault="008C33CE" w:rsidP="009A6AC7">
      <w:pPr>
        <w:pStyle w:val="Heading2"/>
        <w:numPr>
          <w:ilvl w:val="1"/>
          <w:numId w:val="1"/>
        </w:numPr>
      </w:pPr>
      <w:r>
        <w:t xml:space="preserve">Home page </w:t>
      </w:r>
    </w:p>
    <w:p w14:paraId="5ED52962" w14:textId="77777777" w:rsidR="008C33CE" w:rsidRDefault="008C33CE" w:rsidP="004577C0">
      <w:pPr>
        <w:pStyle w:val="NoSpacing"/>
        <w:rPr>
          <w:sz w:val="24"/>
        </w:rPr>
      </w:pPr>
    </w:p>
    <w:p w14:paraId="32A182D2" w14:textId="2AD62E11" w:rsidR="008C33CE" w:rsidRDefault="000509DB" w:rsidP="004577C0">
      <w:pPr>
        <w:pStyle w:val="NoSpacing"/>
        <w:rPr>
          <w:sz w:val="24"/>
        </w:rPr>
      </w:pPr>
      <w:r>
        <w:rPr>
          <w:sz w:val="24"/>
        </w:rPr>
        <w:t>Welcome!</w:t>
      </w:r>
      <w:r w:rsidR="00F34C60">
        <w:rPr>
          <w:sz w:val="24"/>
        </w:rPr>
        <w:t xml:space="preserve"> </w:t>
      </w:r>
    </w:p>
    <w:p w14:paraId="25543732" w14:textId="75B1FECA" w:rsidR="00F34C60" w:rsidRDefault="00F34C60" w:rsidP="004577C0">
      <w:pPr>
        <w:pStyle w:val="NoSpacing"/>
        <w:rPr>
          <w:sz w:val="24"/>
        </w:rPr>
      </w:pPr>
      <w:r>
        <w:rPr>
          <w:sz w:val="24"/>
        </w:rPr>
        <w:t>Introduction!</w:t>
      </w:r>
    </w:p>
    <w:p w14:paraId="0C80D144" w14:textId="77777777" w:rsidR="000509DB" w:rsidRDefault="000509DB" w:rsidP="004577C0">
      <w:pPr>
        <w:pStyle w:val="NoSpacing"/>
        <w:rPr>
          <w:sz w:val="24"/>
        </w:rPr>
      </w:pPr>
    </w:p>
    <w:p w14:paraId="61B6B4EC" w14:textId="77777777" w:rsidR="000509DB" w:rsidRDefault="000509DB" w:rsidP="004577C0">
      <w:pPr>
        <w:pStyle w:val="NoSpacing"/>
        <w:rPr>
          <w:sz w:val="24"/>
        </w:rPr>
      </w:pPr>
    </w:p>
    <w:p w14:paraId="44E8C7BD" w14:textId="42F09A10" w:rsidR="000509DB" w:rsidRDefault="000509DB" w:rsidP="004577C0">
      <w:pPr>
        <w:pStyle w:val="NoSpacing"/>
        <w:rPr>
          <w:sz w:val="24"/>
        </w:rPr>
      </w:pPr>
      <w:r>
        <w:rPr>
          <w:sz w:val="24"/>
        </w:rPr>
        <w:t xml:space="preserve">What is “La </w:t>
      </w:r>
      <w:proofErr w:type="spellStart"/>
      <w:r>
        <w:rPr>
          <w:sz w:val="24"/>
        </w:rPr>
        <w:t>diagonale</w:t>
      </w:r>
      <w:proofErr w:type="spellEnd"/>
      <w:r>
        <w:rPr>
          <w:sz w:val="24"/>
        </w:rPr>
        <w:t xml:space="preserve"> des </w:t>
      </w:r>
      <w:proofErr w:type="spellStart"/>
      <w:r>
        <w:rPr>
          <w:sz w:val="24"/>
        </w:rPr>
        <w:t>fous</w:t>
      </w:r>
      <w:proofErr w:type="spellEnd"/>
      <w:r>
        <w:rPr>
          <w:sz w:val="24"/>
        </w:rPr>
        <w:t>”???</w:t>
      </w:r>
    </w:p>
    <w:p w14:paraId="23532B49" w14:textId="77777777" w:rsidR="000509DB" w:rsidRDefault="000509DB" w:rsidP="004577C0">
      <w:pPr>
        <w:pStyle w:val="NoSpacing"/>
        <w:rPr>
          <w:sz w:val="24"/>
        </w:rPr>
      </w:pPr>
    </w:p>
    <w:p w14:paraId="1D10E6EE" w14:textId="77777777" w:rsidR="00784026" w:rsidRPr="00784026" w:rsidRDefault="00784026" w:rsidP="00784026">
      <w:pPr>
        <w:pStyle w:val="NoSpacing"/>
        <w:rPr>
          <w:color w:val="0070C0" w:themeColor="accent4"/>
          <w:sz w:val="24"/>
          <w:u w:val="thick"/>
        </w:rPr>
      </w:pPr>
      <w:r w:rsidRPr="00784026">
        <w:rPr>
          <w:color w:val="0070C0" w:themeColor="accent4"/>
          <w:sz w:val="24"/>
          <w:u w:val="thick"/>
        </w:rPr>
        <w:t>Read more</w:t>
      </w:r>
    </w:p>
    <w:p w14:paraId="19833897" w14:textId="77777777" w:rsidR="00F34C60" w:rsidRPr="00784026" w:rsidRDefault="00F34C60" w:rsidP="00F34C60">
      <w:pPr>
        <w:pStyle w:val="NoSpacing"/>
        <w:rPr>
          <w:color w:val="0070C0" w:themeColor="accent4"/>
          <w:sz w:val="24"/>
          <w:u w:val="thick"/>
        </w:rPr>
      </w:pPr>
      <w:r>
        <w:rPr>
          <w:color w:val="0070C0" w:themeColor="accent4"/>
          <w:sz w:val="24"/>
          <w:u w:val="thick"/>
        </w:rPr>
        <w:t>Photo gallery</w:t>
      </w:r>
    </w:p>
    <w:p w14:paraId="731FF50F" w14:textId="77777777" w:rsidR="00784026" w:rsidRDefault="00784026" w:rsidP="004577C0">
      <w:pPr>
        <w:pStyle w:val="NoSpacing"/>
        <w:rPr>
          <w:sz w:val="24"/>
        </w:rPr>
      </w:pPr>
    </w:p>
    <w:p w14:paraId="244AC8E5" w14:textId="77777777" w:rsidR="00F34C60" w:rsidRDefault="00F34C60" w:rsidP="004577C0">
      <w:pPr>
        <w:pStyle w:val="NoSpacing"/>
        <w:rPr>
          <w:sz w:val="24"/>
        </w:rPr>
      </w:pPr>
    </w:p>
    <w:p w14:paraId="103B6883" w14:textId="77777777" w:rsidR="00F34C60" w:rsidRDefault="00F34C60" w:rsidP="00F34C60">
      <w:pPr>
        <w:pStyle w:val="NoSpacing"/>
        <w:rPr>
          <w:sz w:val="24"/>
        </w:rPr>
      </w:pPr>
      <w:r>
        <w:rPr>
          <w:sz w:val="24"/>
        </w:rPr>
        <w:t>Who is Nicolas??</w:t>
      </w:r>
    </w:p>
    <w:p w14:paraId="522533D8" w14:textId="77777777" w:rsidR="00F34C60" w:rsidRDefault="00F34C60" w:rsidP="00F34C60">
      <w:pPr>
        <w:pStyle w:val="NoSpacing"/>
        <w:rPr>
          <w:sz w:val="24"/>
        </w:rPr>
      </w:pPr>
    </w:p>
    <w:p w14:paraId="7842BF88" w14:textId="77777777" w:rsidR="00F34C60" w:rsidRDefault="00F34C60" w:rsidP="00F34C60">
      <w:pPr>
        <w:pStyle w:val="NoSpacing"/>
        <w:rPr>
          <w:sz w:val="24"/>
        </w:rPr>
      </w:pPr>
      <w:r>
        <w:rPr>
          <w:sz w:val="24"/>
        </w:rPr>
        <w:t>………</w:t>
      </w:r>
    </w:p>
    <w:p w14:paraId="33BAAAFC" w14:textId="77777777" w:rsidR="00F34C60" w:rsidRDefault="00F34C60" w:rsidP="00F34C60">
      <w:pPr>
        <w:pStyle w:val="NoSpacing"/>
        <w:rPr>
          <w:color w:val="0070C0" w:themeColor="accent4"/>
          <w:sz w:val="24"/>
          <w:u w:val="thick"/>
        </w:rPr>
      </w:pPr>
      <w:r w:rsidRPr="00784026">
        <w:rPr>
          <w:color w:val="0070C0" w:themeColor="accent4"/>
          <w:sz w:val="24"/>
          <w:u w:val="thick"/>
        </w:rPr>
        <w:t>Read more</w:t>
      </w:r>
    </w:p>
    <w:p w14:paraId="1B3E52A7" w14:textId="77777777" w:rsidR="00F34C60" w:rsidRPr="00784026" w:rsidRDefault="00F34C60" w:rsidP="00F34C60">
      <w:pPr>
        <w:pStyle w:val="NoSpacing"/>
        <w:rPr>
          <w:color w:val="0070C0" w:themeColor="accent4"/>
          <w:sz w:val="24"/>
          <w:u w:val="thick"/>
        </w:rPr>
      </w:pPr>
      <w:r>
        <w:rPr>
          <w:color w:val="0070C0" w:themeColor="accent4"/>
          <w:sz w:val="24"/>
          <w:u w:val="thick"/>
        </w:rPr>
        <w:t>Photo gallery</w:t>
      </w:r>
    </w:p>
    <w:p w14:paraId="6409CA90" w14:textId="77777777" w:rsidR="00F34C60" w:rsidRDefault="00F34C60" w:rsidP="004577C0">
      <w:pPr>
        <w:pStyle w:val="NoSpacing"/>
        <w:rPr>
          <w:sz w:val="24"/>
        </w:rPr>
      </w:pPr>
    </w:p>
    <w:p w14:paraId="66ACDA31" w14:textId="77777777" w:rsidR="00F34C60" w:rsidRDefault="00F34C60" w:rsidP="004577C0">
      <w:pPr>
        <w:pStyle w:val="NoSpacing"/>
        <w:rPr>
          <w:sz w:val="24"/>
        </w:rPr>
      </w:pPr>
    </w:p>
    <w:p w14:paraId="48B06756" w14:textId="4391493B" w:rsidR="000509DB" w:rsidRDefault="000509DB" w:rsidP="004577C0">
      <w:pPr>
        <w:pStyle w:val="NoSpacing"/>
        <w:rPr>
          <w:sz w:val="24"/>
        </w:rPr>
      </w:pPr>
      <w:r>
        <w:rPr>
          <w:sz w:val="24"/>
        </w:rPr>
        <w:t>How Money will be raised? How can you support the project?</w:t>
      </w:r>
    </w:p>
    <w:p w14:paraId="62999FE9" w14:textId="77777777" w:rsidR="00815117" w:rsidRDefault="00815117" w:rsidP="004577C0">
      <w:pPr>
        <w:pStyle w:val="NoSpacing"/>
        <w:rPr>
          <w:sz w:val="24"/>
        </w:rPr>
      </w:pPr>
    </w:p>
    <w:p w14:paraId="2C7802F1" w14:textId="77777777" w:rsidR="00784026" w:rsidRPr="00784026" w:rsidRDefault="00784026" w:rsidP="00784026">
      <w:pPr>
        <w:pStyle w:val="NoSpacing"/>
        <w:rPr>
          <w:color w:val="0070C0" w:themeColor="accent4"/>
          <w:sz w:val="24"/>
          <w:u w:val="thick"/>
        </w:rPr>
      </w:pPr>
      <w:r w:rsidRPr="00784026">
        <w:rPr>
          <w:color w:val="0070C0" w:themeColor="accent4"/>
          <w:sz w:val="24"/>
          <w:u w:val="thick"/>
        </w:rPr>
        <w:t>Read more</w:t>
      </w:r>
    </w:p>
    <w:p w14:paraId="37B3421D" w14:textId="77777777" w:rsidR="000509DB" w:rsidRDefault="000509DB" w:rsidP="004577C0">
      <w:pPr>
        <w:pStyle w:val="NoSpacing"/>
        <w:rPr>
          <w:sz w:val="24"/>
        </w:rPr>
      </w:pPr>
    </w:p>
    <w:p w14:paraId="72FC18AA" w14:textId="25F693B4" w:rsidR="000509DB" w:rsidRDefault="00815117" w:rsidP="004577C0">
      <w:pPr>
        <w:pStyle w:val="NoSpacing"/>
        <w:rPr>
          <w:sz w:val="24"/>
        </w:rPr>
      </w:pPr>
      <w:r>
        <w:rPr>
          <w:sz w:val="24"/>
        </w:rPr>
        <w:t xml:space="preserve">Who is the Charity “Les </w:t>
      </w:r>
      <w:proofErr w:type="spellStart"/>
      <w:r>
        <w:rPr>
          <w:sz w:val="24"/>
        </w:rPr>
        <w:t>enfants</w:t>
      </w:r>
      <w:proofErr w:type="spellEnd"/>
      <w:r>
        <w:rPr>
          <w:sz w:val="24"/>
        </w:rPr>
        <w:t xml:space="preserve"> du Dragon</w:t>
      </w:r>
      <w:proofErr w:type="gramStart"/>
      <w:r>
        <w:rPr>
          <w:sz w:val="24"/>
        </w:rPr>
        <w:t>”</w:t>
      </w:r>
      <w:proofErr w:type="gramEnd"/>
    </w:p>
    <w:p w14:paraId="13ACCF8D" w14:textId="77777777" w:rsidR="00154B2F" w:rsidRDefault="00154B2F" w:rsidP="004577C0">
      <w:pPr>
        <w:pStyle w:val="NoSpacing"/>
        <w:rPr>
          <w:sz w:val="24"/>
        </w:rPr>
      </w:pPr>
    </w:p>
    <w:p w14:paraId="1315A029" w14:textId="77777777" w:rsidR="00784026" w:rsidRPr="00784026" w:rsidRDefault="00784026" w:rsidP="00784026">
      <w:pPr>
        <w:pStyle w:val="NoSpacing"/>
        <w:rPr>
          <w:color w:val="0070C0" w:themeColor="accent4"/>
          <w:sz w:val="24"/>
          <w:u w:val="thick"/>
        </w:rPr>
      </w:pPr>
      <w:r w:rsidRPr="00784026">
        <w:rPr>
          <w:color w:val="0070C0" w:themeColor="accent4"/>
          <w:sz w:val="24"/>
          <w:u w:val="thick"/>
        </w:rPr>
        <w:t>Read more</w:t>
      </w:r>
    </w:p>
    <w:p w14:paraId="0CC8613A" w14:textId="77777777" w:rsidR="00815117" w:rsidRDefault="00815117" w:rsidP="004577C0">
      <w:pPr>
        <w:pStyle w:val="NoSpacing"/>
        <w:rPr>
          <w:sz w:val="24"/>
        </w:rPr>
      </w:pPr>
    </w:p>
    <w:p w14:paraId="7F8D391A" w14:textId="67D49D0B" w:rsidR="00815117" w:rsidRDefault="00815117" w:rsidP="004577C0">
      <w:pPr>
        <w:pStyle w:val="NoSpacing"/>
        <w:rPr>
          <w:sz w:val="24"/>
        </w:rPr>
      </w:pPr>
      <w:r>
        <w:rPr>
          <w:sz w:val="24"/>
        </w:rPr>
        <w:t>Who are the Sponsors?</w:t>
      </w:r>
    </w:p>
    <w:p w14:paraId="7831043E" w14:textId="77777777" w:rsidR="00154B2F" w:rsidRDefault="00154B2F" w:rsidP="004577C0">
      <w:pPr>
        <w:pStyle w:val="NoSpacing"/>
        <w:rPr>
          <w:sz w:val="24"/>
        </w:rPr>
      </w:pPr>
    </w:p>
    <w:p w14:paraId="3FADF8BF" w14:textId="77777777" w:rsidR="00784026" w:rsidRPr="00784026" w:rsidRDefault="00784026" w:rsidP="00784026">
      <w:pPr>
        <w:pStyle w:val="NoSpacing"/>
        <w:rPr>
          <w:color w:val="0070C0" w:themeColor="accent4"/>
          <w:sz w:val="24"/>
          <w:u w:val="thick"/>
        </w:rPr>
      </w:pPr>
      <w:r w:rsidRPr="00784026">
        <w:rPr>
          <w:color w:val="0070C0" w:themeColor="accent4"/>
          <w:sz w:val="24"/>
          <w:u w:val="thick"/>
        </w:rPr>
        <w:t>Read more</w:t>
      </w:r>
    </w:p>
    <w:p w14:paraId="0B7CBAAF" w14:textId="77777777" w:rsidR="00154B2F" w:rsidRDefault="00154B2F" w:rsidP="004577C0">
      <w:pPr>
        <w:pStyle w:val="NoSpacing"/>
        <w:rPr>
          <w:sz w:val="24"/>
        </w:rPr>
      </w:pPr>
    </w:p>
    <w:p w14:paraId="102C858A" w14:textId="6D61F77C" w:rsidR="00784026" w:rsidRDefault="00784026" w:rsidP="004577C0">
      <w:pPr>
        <w:pStyle w:val="NoSpacing"/>
        <w:rPr>
          <w:sz w:val="24"/>
        </w:rPr>
      </w:pPr>
      <w:r>
        <w:rPr>
          <w:sz w:val="24"/>
        </w:rPr>
        <w:t xml:space="preserve">Contact us </w:t>
      </w:r>
    </w:p>
    <w:p w14:paraId="60CE821A" w14:textId="77777777" w:rsidR="00784026" w:rsidRDefault="00784026" w:rsidP="004577C0">
      <w:pPr>
        <w:pStyle w:val="NoSpacing"/>
        <w:rPr>
          <w:sz w:val="24"/>
        </w:rPr>
      </w:pPr>
    </w:p>
    <w:p w14:paraId="20A93EF7" w14:textId="77777777" w:rsidR="00784026" w:rsidRPr="00784026" w:rsidRDefault="00784026" w:rsidP="00784026">
      <w:pPr>
        <w:pStyle w:val="NoSpacing"/>
        <w:rPr>
          <w:color w:val="0070C0" w:themeColor="accent4"/>
          <w:sz w:val="24"/>
          <w:u w:val="thick"/>
        </w:rPr>
      </w:pPr>
      <w:r w:rsidRPr="00784026">
        <w:rPr>
          <w:color w:val="0070C0" w:themeColor="accent4"/>
          <w:sz w:val="24"/>
          <w:u w:val="thick"/>
        </w:rPr>
        <w:t>Read more</w:t>
      </w:r>
    </w:p>
    <w:p w14:paraId="3967DE78" w14:textId="77777777" w:rsidR="00784026" w:rsidRDefault="00784026" w:rsidP="004577C0">
      <w:pPr>
        <w:pStyle w:val="NoSpacing"/>
        <w:rPr>
          <w:sz w:val="24"/>
        </w:rPr>
      </w:pPr>
    </w:p>
    <w:p w14:paraId="74EA19EC" w14:textId="53F15A6F" w:rsidR="008D772D" w:rsidRDefault="008D772D">
      <w:pPr>
        <w:rPr>
          <w:sz w:val="24"/>
        </w:rPr>
      </w:pPr>
      <w:r>
        <w:rPr>
          <w:sz w:val="24"/>
        </w:rPr>
        <w:br w:type="page"/>
      </w:r>
    </w:p>
    <w:p w14:paraId="6D273D25" w14:textId="77777777" w:rsidR="008D772D" w:rsidRDefault="008D772D" w:rsidP="004577C0">
      <w:pPr>
        <w:pStyle w:val="NoSpacing"/>
        <w:rPr>
          <w:sz w:val="24"/>
        </w:rPr>
      </w:pPr>
    </w:p>
    <w:p w14:paraId="7924938B" w14:textId="450745DE" w:rsidR="008C33CE" w:rsidRDefault="008C33CE" w:rsidP="009A6AC7">
      <w:pPr>
        <w:pStyle w:val="Heading2"/>
        <w:numPr>
          <w:ilvl w:val="1"/>
          <w:numId w:val="1"/>
        </w:numPr>
      </w:pPr>
      <w:r>
        <w:t xml:space="preserve">La </w:t>
      </w:r>
      <w:proofErr w:type="spellStart"/>
      <w:r>
        <w:t>diagonale</w:t>
      </w:r>
      <w:proofErr w:type="spellEnd"/>
      <w:r>
        <w:t xml:space="preserve"> des </w:t>
      </w:r>
      <w:proofErr w:type="spellStart"/>
      <w:r>
        <w:t>fous</w:t>
      </w:r>
      <w:proofErr w:type="spellEnd"/>
      <w:r>
        <w:t xml:space="preserve"> </w:t>
      </w:r>
    </w:p>
    <w:p w14:paraId="11C03B44" w14:textId="2FE798B7" w:rsidR="008C33CE" w:rsidRDefault="008C33CE" w:rsidP="004577C0">
      <w:pPr>
        <w:pStyle w:val="NoSpacing"/>
        <w:rPr>
          <w:sz w:val="24"/>
        </w:rPr>
      </w:pPr>
    </w:p>
    <w:p w14:paraId="09F43716" w14:textId="191867EA" w:rsidR="008D772D" w:rsidRDefault="008D772D" w:rsidP="008D772D">
      <w:pPr>
        <w:pStyle w:val="NoSpacing"/>
        <w:ind w:hanging="426"/>
        <w:rPr>
          <w:sz w:val="24"/>
        </w:rPr>
      </w:pPr>
      <w:r w:rsidRPr="008D772D">
        <w:rPr>
          <w:noProof/>
        </w:rPr>
        <w:drawing>
          <wp:inline distT="0" distB="0" distL="0" distR="0" wp14:anchorId="3E9B3CF2" wp14:editId="336732E6">
            <wp:extent cx="6212214" cy="2366433"/>
            <wp:effectExtent l="0" t="0" r="10795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741" cy="236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744FD" w14:textId="77777777" w:rsidR="008D772D" w:rsidRPr="008D772D" w:rsidRDefault="008D772D" w:rsidP="008D772D">
      <w:pPr>
        <w:pStyle w:val="NoSpacing"/>
        <w:ind w:hanging="426"/>
        <w:rPr>
          <w:sz w:val="24"/>
        </w:rPr>
      </w:pPr>
    </w:p>
    <w:tbl>
      <w:tblPr>
        <w:tblStyle w:val="TableGrid"/>
        <w:tblW w:w="9924" w:type="dxa"/>
        <w:tblInd w:w="-318" w:type="dxa"/>
        <w:tblLayout w:type="fixed"/>
        <w:tblLook w:val="04A0" w:firstRow="1" w:lastRow="0" w:firstColumn="1" w:lastColumn="0" w:noHBand="0" w:noVBand="1"/>
      </w:tblPr>
      <w:tblGrid>
        <w:gridCol w:w="4962"/>
        <w:gridCol w:w="4962"/>
      </w:tblGrid>
      <w:tr w:rsidR="008D772D" w14:paraId="0B431129" w14:textId="77777777" w:rsidTr="008D772D">
        <w:tc>
          <w:tcPr>
            <w:tcW w:w="4962" w:type="dxa"/>
          </w:tcPr>
          <w:p w14:paraId="6215A0DF" w14:textId="658C70BD" w:rsidR="00310BA0" w:rsidRPr="00853CEC" w:rsidRDefault="008D772D" w:rsidP="008D772D">
            <w:pPr>
              <w:widowControl w:val="0"/>
              <w:autoSpaceDE w:val="0"/>
              <w:autoSpaceDN w:val="0"/>
              <w:adjustRightInd w:val="0"/>
              <w:rPr>
                <w:rFonts w:asciiTheme="majorHAnsi" w:hAnsiTheme="majorHAnsi" w:cs="Arial"/>
                <w:color w:val="141414"/>
              </w:rPr>
            </w:pPr>
            <w:r w:rsidRPr="00853CEC">
              <w:rPr>
                <w:rFonts w:asciiTheme="majorHAnsi" w:hAnsiTheme="majorHAnsi" w:cs="Arial"/>
                <w:b/>
                <w:bCs/>
                <w:color w:val="141414"/>
              </w:rPr>
              <w:t>Name:</w:t>
            </w:r>
            <w:r w:rsidRPr="00853CEC">
              <w:rPr>
                <w:rFonts w:asciiTheme="majorHAnsi" w:hAnsiTheme="majorHAnsi" w:cs="Arial"/>
                <w:color w:val="141414"/>
              </w:rPr>
              <w:t xml:space="preserve"> La </w:t>
            </w:r>
            <w:proofErr w:type="spellStart"/>
            <w:r w:rsidR="00310BA0">
              <w:rPr>
                <w:rFonts w:asciiTheme="majorHAnsi" w:hAnsiTheme="majorHAnsi" w:cs="Arial"/>
                <w:color w:val="141414"/>
              </w:rPr>
              <w:t>Diagonale</w:t>
            </w:r>
            <w:proofErr w:type="spellEnd"/>
            <w:r w:rsidR="00310BA0">
              <w:rPr>
                <w:rFonts w:asciiTheme="majorHAnsi" w:hAnsiTheme="majorHAnsi" w:cs="Arial"/>
                <w:color w:val="141414"/>
              </w:rPr>
              <w:t xml:space="preserve"> des </w:t>
            </w:r>
            <w:proofErr w:type="spellStart"/>
            <w:r w:rsidR="00310BA0">
              <w:rPr>
                <w:rFonts w:asciiTheme="majorHAnsi" w:hAnsiTheme="majorHAnsi" w:cs="Arial"/>
                <w:color w:val="141414"/>
              </w:rPr>
              <w:t>Fous</w:t>
            </w:r>
            <w:proofErr w:type="spellEnd"/>
            <w:r w:rsidR="00310BA0">
              <w:rPr>
                <w:rFonts w:asciiTheme="majorHAnsi" w:hAnsiTheme="majorHAnsi" w:cs="Arial"/>
                <w:color w:val="141414"/>
              </w:rPr>
              <w:t xml:space="preserve"> - </w:t>
            </w:r>
            <w:r w:rsidR="00310BA0" w:rsidRPr="00853CEC">
              <w:rPr>
                <w:rFonts w:asciiTheme="majorHAnsi" w:hAnsiTheme="majorHAnsi" w:cs="Helvetica"/>
              </w:rPr>
              <w:t>(The Madmen's Diagonal)</w:t>
            </w:r>
          </w:p>
          <w:p w14:paraId="7564E7CC" w14:textId="77777777" w:rsidR="008D772D" w:rsidRPr="00853CEC" w:rsidRDefault="008D772D" w:rsidP="008D772D">
            <w:pPr>
              <w:widowControl w:val="0"/>
              <w:autoSpaceDE w:val="0"/>
              <w:autoSpaceDN w:val="0"/>
              <w:adjustRightInd w:val="0"/>
              <w:rPr>
                <w:rFonts w:asciiTheme="majorHAnsi" w:hAnsiTheme="majorHAnsi" w:cs="Arial"/>
                <w:color w:val="141414"/>
              </w:rPr>
            </w:pPr>
            <w:r w:rsidRPr="00853CEC">
              <w:rPr>
                <w:rFonts w:asciiTheme="majorHAnsi" w:hAnsiTheme="majorHAnsi" w:cs="Arial"/>
                <w:b/>
                <w:bCs/>
                <w:color w:val="141414"/>
              </w:rPr>
              <w:t>Since:</w:t>
            </w:r>
            <w:r w:rsidRPr="00853CEC">
              <w:rPr>
                <w:rFonts w:asciiTheme="majorHAnsi" w:hAnsiTheme="majorHAnsi" w:cs="Arial"/>
                <w:color w:val="141414"/>
              </w:rPr>
              <w:t xml:space="preserve"> 1989</w:t>
            </w:r>
          </w:p>
          <w:p w14:paraId="3B1D804F" w14:textId="77777777" w:rsidR="008D772D" w:rsidRPr="00853CEC" w:rsidRDefault="008D772D" w:rsidP="008D772D">
            <w:pPr>
              <w:widowControl w:val="0"/>
              <w:autoSpaceDE w:val="0"/>
              <w:autoSpaceDN w:val="0"/>
              <w:adjustRightInd w:val="0"/>
              <w:rPr>
                <w:rFonts w:asciiTheme="majorHAnsi" w:hAnsiTheme="majorHAnsi" w:cs="Arial"/>
                <w:color w:val="141414"/>
              </w:rPr>
            </w:pPr>
            <w:r w:rsidRPr="00853CEC">
              <w:rPr>
                <w:rFonts w:asciiTheme="majorHAnsi" w:hAnsiTheme="majorHAnsi" w:cs="Arial"/>
                <w:b/>
                <w:bCs/>
                <w:color w:val="141414"/>
              </w:rPr>
              <w:t>Distance:</w:t>
            </w:r>
            <w:r w:rsidRPr="00853CEC">
              <w:rPr>
                <w:rFonts w:asciiTheme="majorHAnsi" w:hAnsiTheme="majorHAnsi" w:cs="Arial"/>
                <w:color w:val="141414"/>
              </w:rPr>
              <w:t xml:space="preserve"> 163 Km</w:t>
            </w:r>
          </w:p>
          <w:p w14:paraId="75D032A2" w14:textId="77777777" w:rsidR="008D772D" w:rsidRPr="00853CEC" w:rsidRDefault="008D772D" w:rsidP="008D772D">
            <w:pPr>
              <w:widowControl w:val="0"/>
              <w:autoSpaceDE w:val="0"/>
              <w:autoSpaceDN w:val="0"/>
              <w:adjustRightInd w:val="0"/>
              <w:rPr>
                <w:rFonts w:asciiTheme="majorHAnsi" w:hAnsiTheme="majorHAnsi" w:cs="Arial"/>
                <w:color w:val="141414"/>
              </w:rPr>
            </w:pPr>
            <w:r w:rsidRPr="00853CEC">
              <w:rPr>
                <w:rFonts w:asciiTheme="majorHAnsi" w:hAnsiTheme="majorHAnsi" w:cs="Arial"/>
                <w:b/>
                <w:bCs/>
                <w:color w:val="141414"/>
              </w:rPr>
              <w:t>Elevation:</w:t>
            </w:r>
            <w:r w:rsidRPr="00853CEC">
              <w:rPr>
                <w:rFonts w:asciiTheme="majorHAnsi" w:hAnsiTheme="majorHAnsi" w:cs="Arial"/>
                <w:color w:val="141414"/>
              </w:rPr>
              <w:t> 9’920 m</w:t>
            </w:r>
          </w:p>
          <w:p w14:paraId="1453B557" w14:textId="77777777" w:rsidR="00310BA0" w:rsidRDefault="00310BA0" w:rsidP="008D772D">
            <w:pPr>
              <w:widowControl w:val="0"/>
              <w:autoSpaceDE w:val="0"/>
              <w:autoSpaceDN w:val="0"/>
              <w:adjustRightInd w:val="0"/>
              <w:rPr>
                <w:rFonts w:asciiTheme="majorHAnsi" w:hAnsiTheme="majorHAnsi" w:cs="Arial"/>
                <w:b/>
                <w:bCs/>
                <w:color w:val="141414"/>
              </w:rPr>
            </w:pPr>
          </w:p>
          <w:p w14:paraId="57CDFC45" w14:textId="6A608F03" w:rsidR="00310BA0" w:rsidRPr="00310BA0" w:rsidRDefault="008D772D" w:rsidP="008D772D">
            <w:pPr>
              <w:widowControl w:val="0"/>
              <w:autoSpaceDE w:val="0"/>
              <w:autoSpaceDN w:val="0"/>
              <w:adjustRightInd w:val="0"/>
              <w:rPr>
                <w:rFonts w:asciiTheme="majorHAnsi" w:hAnsiTheme="majorHAnsi" w:cs="Arial"/>
                <w:color w:val="141414"/>
              </w:rPr>
            </w:pPr>
            <w:r w:rsidRPr="00853CEC">
              <w:rPr>
                <w:rFonts w:asciiTheme="majorHAnsi" w:hAnsiTheme="majorHAnsi" w:cs="Arial"/>
                <w:b/>
                <w:bCs/>
                <w:color w:val="141414"/>
              </w:rPr>
              <w:t>When:</w:t>
            </w:r>
            <w:r w:rsidRPr="00853CEC">
              <w:rPr>
                <w:rFonts w:asciiTheme="majorHAnsi" w:hAnsiTheme="majorHAnsi" w:cs="Arial"/>
                <w:color w:val="141414"/>
              </w:rPr>
              <w:t> October 22nd to 25th 2015</w:t>
            </w:r>
          </w:p>
          <w:p w14:paraId="02CA2051" w14:textId="77777777" w:rsidR="008D772D" w:rsidRPr="00853CEC" w:rsidRDefault="008D772D" w:rsidP="008D772D">
            <w:pPr>
              <w:widowControl w:val="0"/>
              <w:autoSpaceDE w:val="0"/>
              <w:autoSpaceDN w:val="0"/>
              <w:adjustRightInd w:val="0"/>
              <w:rPr>
                <w:rFonts w:asciiTheme="majorHAnsi" w:hAnsiTheme="majorHAnsi" w:cs="Arial"/>
                <w:color w:val="141414"/>
              </w:rPr>
            </w:pPr>
            <w:r w:rsidRPr="00853CEC">
              <w:rPr>
                <w:rFonts w:asciiTheme="majorHAnsi" w:hAnsiTheme="majorHAnsi" w:cs="Arial"/>
                <w:b/>
                <w:bCs/>
                <w:color w:val="141414"/>
              </w:rPr>
              <w:t>Where:</w:t>
            </w:r>
            <w:r w:rsidRPr="00853CEC">
              <w:rPr>
                <w:rFonts w:asciiTheme="majorHAnsi" w:hAnsiTheme="majorHAnsi" w:cs="Arial"/>
                <w:color w:val="141414"/>
              </w:rPr>
              <w:t xml:space="preserve"> La </w:t>
            </w:r>
            <w:proofErr w:type="spellStart"/>
            <w:r w:rsidRPr="00853CEC">
              <w:rPr>
                <w:rFonts w:asciiTheme="majorHAnsi" w:hAnsiTheme="majorHAnsi" w:cs="Arial"/>
                <w:color w:val="141414"/>
              </w:rPr>
              <w:t>Réunion</w:t>
            </w:r>
            <w:proofErr w:type="spellEnd"/>
            <w:r w:rsidRPr="00853CEC">
              <w:rPr>
                <w:rFonts w:asciiTheme="majorHAnsi" w:hAnsiTheme="majorHAnsi" w:cs="Arial"/>
                <w:color w:val="141414"/>
              </w:rPr>
              <w:t xml:space="preserve"> Island</w:t>
            </w:r>
          </w:p>
          <w:p w14:paraId="6F37D77A" w14:textId="155B6013" w:rsidR="008D772D" w:rsidRDefault="008D772D" w:rsidP="00310BA0">
            <w:pPr>
              <w:widowControl w:val="0"/>
              <w:autoSpaceDE w:val="0"/>
              <w:autoSpaceDN w:val="0"/>
              <w:adjustRightInd w:val="0"/>
              <w:rPr>
                <w:rFonts w:asciiTheme="majorHAnsi" w:hAnsiTheme="majorHAnsi" w:cs="Arial"/>
                <w:color w:val="141414"/>
              </w:rPr>
            </w:pPr>
            <w:r w:rsidRPr="00853CEC">
              <w:rPr>
                <w:rFonts w:asciiTheme="majorHAnsi" w:hAnsiTheme="majorHAnsi" w:cs="Arial"/>
                <w:b/>
                <w:bCs/>
                <w:color w:val="141414"/>
              </w:rPr>
              <w:t>Website:</w:t>
            </w:r>
            <w:r w:rsidRPr="00853CEC">
              <w:rPr>
                <w:rFonts w:asciiTheme="majorHAnsi" w:hAnsiTheme="majorHAnsi" w:cs="Arial"/>
                <w:color w:val="141414"/>
              </w:rPr>
              <w:t> </w:t>
            </w:r>
            <w:hyperlink r:id="rId23" w:history="1">
              <w:r w:rsidRPr="00853CEC">
                <w:rPr>
                  <w:rFonts w:asciiTheme="majorHAnsi" w:hAnsiTheme="majorHAnsi" w:cs="Arial"/>
                  <w:color w:val="141313"/>
                </w:rPr>
                <w:t>www.grandraid-reunion.com</w:t>
              </w:r>
            </w:hyperlink>
          </w:p>
        </w:tc>
        <w:tc>
          <w:tcPr>
            <w:tcW w:w="4962" w:type="dxa"/>
          </w:tcPr>
          <w:p w14:paraId="4C52458D" w14:textId="77777777" w:rsidR="008D772D" w:rsidRDefault="008D772D" w:rsidP="008D772D">
            <w:pPr>
              <w:widowControl w:val="0"/>
              <w:autoSpaceDE w:val="0"/>
              <w:autoSpaceDN w:val="0"/>
              <w:adjustRightInd w:val="0"/>
              <w:rPr>
                <w:rFonts w:asciiTheme="majorHAnsi" w:hAnsiTheme="majorHAnsi" w:cs="Arial"/>
                <w:color w:val="141414"/>
              </w:rPr>
            </w:pPr>
            <w:r>
              <w:rPr>
                <w:rFonts w:asciiTheme="majorHAnsi" w:hAnsiTheme="majorHAnsi" w:cs="Arial"/>
                <w:noProof/>
                <w:color w:val="141414"/>
              </w:rPr>
              <w:drawing>
                <wp:inline distT="0" distB="0" distL="0" distR="0" wp14:anchorId="777CAAC4" wp14:editId="04B0278E">
                  <wp:extent cx="3014345" cy="1405255"/>
                  <wp:effectExtent l="0" t="0" r="8255" b="0"/>
                  <wp:docPr id="4" name="Picture 4" descr="FusionDrive:nprivet:Desktop:Site_fous:ile-la-reuni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usionDrive:nprivet:Desktop:Site_fous:ile-la-reuni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4345" cy="1405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04F600" w14:textId="77777777" w:rsidR="008D772D" w:rsidRPr="00853CEC" w:rsidRDefault="008D772D" w:rsidP="008D772D">
      <w:pPr>
        <w:rPr>
          <w:rFonts w:asciiTheme="majorHAnsi" w:hAnsiTheme="majorHAnsi" w:cs="Helvetica"/>
          <w:color w:val="1C1C1C"/>
        </w:rPr>
      </w:pPr>
    </w:p>
    <w:p w14:paraId="74FF4BCF" w14:textId="349836C0" w:rsidR="008D772D" w:rsidRDefault="008D772D" w:rsidP="008D772D">
      <w:pPr>
        <w:spacing w:line="240" w:lineRule="auto"/>
        <w:rPr>
          <w:rFonts w:asciiTheme="majorHAnsi" w:hAnsiTheme="majorHAnsi" w:cs="Helvetica"/>
        </w:rPr>
      </w:pPr>
      <w:r w:rsidRPr="00853CEC">
        <w:rPr>
          <w:rFonts w:asciiTheme="majorHAnsi" w:hAnsiTheme="majorHAnsi" w:cs="Helvetica"/>
        </w:rPr>
        <w:t xml:space="preserve">The </w:t>
      </w:r>
      <w:r w:rsidRPr="00853CEC">
        <w:rPr>
          <w:rFonts w:asciiTheme="majorHAnsi" w:hAnsiTheme="majorHAnsi" w:cs="Helvetica"/>
          <w:bCs/>
        </w:rPr>
        <w:t xml:space="preserve">Grand Raid de la </w:t>
      </w:r>
      <w:proofErr w:type="spellStart"/>
      <w:r w:rsidRPr="00853CEC">
        <w:rPr>
          <w:rFonts w:asciiTheme="majorHAnsi" w:hAnsiTheme="majorHAnsi" w:cs="Helvetica"/>
          <w:bCs/>
        </w:rPr>
        <w:t>Réunion</w:t>
      </w:r>
      <w:proofErr w:type="spellEnd"/>
      <w:r w:rsidRPr="00853CEC">
        <w:rPr>
          <w:rFonts w:asciiTheme="majorHAnsi" w:hAnsiTheme="majorHAnsi" w:cs="Helvetica"/>
        </w:rPr>
        <w:t xml:space="preserve">, also called </w:t>
      </w:r>
      <w:r w:rsidRPr="00853CEC">
        <w:rPr>
          <w:rFonts w:asciiTheme="majorHAnsi" w:hAnsiTheme="majorHAnsi" w:cs="Helvetica"/>
          <w:bCs/>
        </w:rPr>
        <w:t xml:space="preserve">La </w:t>
      </w:r>
      <w:proofErr w:type="spellStart"/>
      <w:r w:rsidRPr="00853CEC">
        <w:rPr>
          <w:rFonts w:asciiTheme="majorHAnsi" w:hAnsiTheme="majorHAnsi" w:cs="Helvetica"/>
          <w:bCs/>
        </w:rPr>
        <w:t>diagonale</w:t>
      </w:r>
      <w:proofErr w:type="spellEnd"/>
      <w:r w:rsidRPr="00853CEC">
        <w:rPr>
          <w:rFonts w:asciiTheme="majorHAnsi" w:hAnsiTheme="majorHAnsi" w:cs="Helvetica"/>
          <w:bCs/>
        </w:rPr>
        <w:t xml:space="preserve"> des </w:t>
      </w:r>
      <w:proofErr w:type="spellStart"/>
      <w:r w:rsidRPr="00853CEC">
        <w:rPr>
          <w:rFonts w:asciiTheme="majorHAnsi" w:hAnsiTheme="majorHAnsi" w:cs="Helvetica"/>
          <w:bCs/>
        </w:rPr>
        <w:t>fous</w:t>
      </w:r>
      <w:proofErr w:type="spellEnd"/>
      <w:r w:rsidRPr="00853CEC">
        <w:rPr>
          <w:rFonts w:asciiTheme="majorHAnsi" w:hAnsiTheme="majorHAnsi" w:cs="Helvetica"/>
        </w:rPr>
        <w:t xml:space="preserve"> (The Madmen's Diagonal) is a mountain </w:t>
      </w:r>
      <w:hyperlink r:id="rId25" w:history="1">
        <w:proofErr w:type="spellStart"/>
        <w:r w:rsidRPr="00853CEC">
          <w:rPr>
            <w:rFonts w:asciiTheme="majorHAnsi" w:hAnsiTheme="majorHAnsi" w:cs="Helvetica"/>
          </w:rPr>
          <w:t>ultramarathon</w:t>
        </w:r>
        <w:proofErr w:type="spellEnd"/>
      </w:hyperlink>
      <w:r w:rsidRPr="00853CEC">
        <w:rPr>
          <w:rFonts w:asciiTheme="majorHAnsi" w:hAnsiTheme="majorHAnsi" w:cs="Helvetica"/>
        </w:rPr>
        <w:t xml:space="preserve"> race. The race takes annually place in October on </w:t>
      </w:r>
      <w:hyperlink r:id="rId26" w:history="1">
        <w:proofErr w:type="spellStart"/>
        <w:r w:rsidRPr="00853CEC">
          <w:rPr>
            <w:rFonts w:asciiTheme="majorHAnsi" w:hAnsiTheme="majorHAnsi" w:cs="Helvetica"/>
          </w:rPr>
          <w:t>Réunion</w:t>
        </w:r>
        <w:proofErr w:type="spellEnd"/>
      </w:hyperlink>
      <w:proofErr w:type="gramStart"/>
      <w:r w:rsidRPr="00853CEC">
        <w:rPr>
          <w:rFonts w:asciiTheme="majorHAnsi" w:hAnsiTheme="majorHAnsi" w:cs="Helvetica"/>
        </w:rPr>
        <w:t xml:space="preserve"> island,</w:t>
      </w:r>
      <w:proofErr w:type="gramEnd"/>
      <w:r w:rsidRPr="00853CEC">
        <w:rPr>
          <w:rFonts w:asciiTheme="majorHAnsi" w:hAnsiTheme="majorHAnsi" w:cs="Helvetica"/>
        </w:rPr>
        <w:t xml:space="preserve"> a French overseas department in the Indian Ocean, situated between Madagascar and Mauritius. </w:t>
      </w:r>
    </w:p>
    <w:p w14:paraId="62C0E732" w14:textId="610AE138" w:rsidR="0094297A" w:rsidRPr="008D772D" w:rsidRDefault="0094297A" w:rsidP="008D772D">
      <w:pPr>
        <w:spacing w:line="240" w:lineRule="auto"/>
        <w:rPr>
          <w:rFonts w:asciiTheme="majorHAnsi" w:hAnsiTheme="majorHAnsi" w:cs="Helvetica"/>
        </w:rPr>
      </w:pPr>
      <w:r>
        <w:rPr>
          <w:rFonts w:asciiTheme="majorHAnsi" w:hAnsiTheme="majorHAnsi" w:cs="Helvetica"/>
        </w:rPr>
        <w:t>Lien goggle map</w:t>
      </w:r>
    </w:p>
    <w:p w14:paraId="010C45A4" w14:textId="1D8B3A35" w:rsidR="008D772D" w:rsidRPr="00853CEC" w:rsidRDefault="008D772D" w:rsidP="008D772D">
      <w:pPr>
        <w:widowControl w:val="0"/>
        <w:autoSpaceDE w:val="0"/>
        <w:autoSpaceDN w:val="0"/>
        <w:adjustRightInd w:val="0"/>
        <w:spacing w:line="240" w:lineRule="auto"/>
        <w:rPr>
          <w:rFonts w:asciiTheme="majorHAnsi" w:hAnsiTheme="majorHAnsi" w:cs="Arial"/>
          <w:b/>
          <w:color w:val="FF0000"/>
        </w:rPr>
      </w:pPr>
      <w:r w:rsidRPr="00853CEC">
        <w:rPr>
          <w:rFonts w:asciiTheme="majorHAnsi" w:hAnsiTheme="majorHAnsi" w:cs="Arial"/>
          <w:b/>
          <w:color w:val="FF0000"/>
        </w:rPr>
        <w:t xml:space="preserve">Just imagine running a </w:t>
      </w:r>
      <w:r w:rsidR="00154B2F">
        <w:rPr>
          <w:rFonts w:asciiTheme="majorHAnsi" w:hAnsiTheme="majorHAnsi" w:cs="Arial"/>
          <w:b/>
          <w:color w:val="FF0000"/>
        </w:rPr>
        <w:t xml:space="preserve">full </w:t>
      </w:r>
      <w:r w:rsidR="00E3114C">
        <w:rPr>
          <w:rFonts w:asciiTheme="majorHAnsi" w:hAnsiTheme="majorHAnsi" w:cs="Arial"/>
          <w:b/>
          <w:color w:val="FF0000"/>
        </w:rPr>
        <w:t xml:space="preserve">mountain </w:t>
      </w:r>
      <w:r w:rsidRPr="00853CEC">
        <w:rPr>
          <w:rFonts w:asciiTheme="majorHAnsi" w:hAnsiTheme="majorHAnsi" w:cs="Arial"/>
          <w:b/>
          <w:color w:val="FF0000"/>
        </w:rPr>
        <w:t>marathon! Challenging?</w:t>
      </w:r>
    </w:p>
    <w:p w14:paraId="4ED862FE" w14:textId="77777777" w:rsidR="008D772D" w:rsidRPr="00853CEC" w:rsidRDefault="008D772D" w:rsidP="008D772D">
      <w:pPr>
        <w:widowControl w:val="0"/>
        <w:autoSpaceDE w:val="0"/>
        <w:autoSpaceDN w:val="0"/>
        <w:adjustRightInd w:val="0"/>
        <w:spacing w:line="240" w:lineRule="auto"/>
        <w:rPr>
          <w:rFonts w:asciiTheme="majorHAnsi" w:hAnsiTheme="majorHAnsi" w:cs="Arial"/>
          <w:b/>
          <w:color w:val="FF0000"/>
        </w:rPr>
      </w:pPr>
      <w:r w:rsidRPr="00853CEC">
        <w:rPr>
          <w:rFonts w:asciiTheme="majorHAnsi" w:hAnsiTheme="majorHAnsi" w:cs="Arial"/>
          <w:b/>
          <w:color w:val="FF0000"/>
        </w:rPr>
        <w:t>So</w:t>
      </w:r>
    </w:p>
    <w:p w14:paraId="534E755E" w14:textId="0144BDED" w:rsidR="008D772D" w:rsidRPr="008D772D" w:rsidRDefault="008D772D" w:rsidP="008D772D">
      <w:pPr>
        <w:widowControl w:val="0"/>
        <w:autoSpaceDE w:val="0"/>
        <w:autoSpaceDN w:val="0"/>
        <w:adjustRightInd w:val="0"/>
        <w:spacing w:line="240" w:lineRule="auto"/>
        <w:rPr>
          <w:rFonts w:asciiTheme="majorHAnsi" w:hAnsiTheme="majorHAnsi" w:cs="Arial"/>
          <w:b/>
          <w:color w:val="FF0000"/>
        </w:rPr>
      </w:pPr>
      <w:r w:rsidRPr="00853CEC">
        <w:rPr>
          <w:rFonts w:asciiTheme="majorHAnsi" w:hAnsiTheme="majorHAnsi" w:cs="Arial"/>
          <w:b/>
          <w:color w:val="FF0000"/>
        </w:rPr>
        <w:t xml:space="preserve">Just imagine running </w:t>
      </w:r>
      <w:r w:rsidR="00E3114C">
        <w:rPr>
          <w:rFonts w:asciiTheme="majorHAnsi" w:hAnsiTheme="majorHAnsi" w:cs="Arial"/>
          <w:b/>
          <w:color w:val="FF0000"/>
        </w:rPr>
        <w:t>four</w:t>
      </w:r>
      <w:r w:rsidRPr="00853CEC">
        <w:rPr>
          <w:rFonts w:asciiTheme="majorHAnsi" w:hAnsiTheme="majorHAnsi" w:cs="Arial"/>
          <w:b/>
          <w:color w:val="FF0000"/>
        </w:rPr>
        <w:t xml:space="preserve"> </w:t>
      </w:r>
      <w:r w:rsidR="00154B2F">
        <w:rPr>
          <w:rFonts w:asciiTheme="majorHAnsi" w:hAnsiTheme="majorHAnsi" w:cs="Arial"/>
          <w:b/>
          <w:color w:val="FF0000"/>
        </w:rPr>
        <w:t xml:space="preserve">full </w:t>
      </w:r>
      <w:r w:rsidR="00E3114C">
        <w:rPr>
          <w:rFonts w:asciiTheme="majorHAnsi" w:hAnsiTheme="majorHAnsi" w:cs="Arial"/>
          <w:b/>
          <w:color w:val="FF0000"/>
        </w:rPr>
        <w:t xml:space="preserve">mountain </w:t>
      </w:r>
      <w:r w:rsidRPr="00853CEC">
        <w:rPr>
          <w:rFonts w:asciiTheme="majorHAnsi" w:hAnsiTheme="majorHAnsi" w:cs="Arial"/>
          <w:b/>
          <w:color w:val="FF0000"/>
        </w:rPr>
        <w:t>marathons in a row! Completely crazy!</w:t>
      </w:r>
    </w:p>
    <w:p w14:paraId="12F1F147" w14:textId="0F6E69D6" w:rsidR="008D772D" w:rsidRPr="008D772D" w:rsidRDefault="008D772D" w:rsidP="008D772D">
      <w:pPr>
        <w:spacing w:line="240" w:lineRule="auto"/>
        <w:rPr>
          <w:rFonts w:asciiTheme="majorHAnsi" w:hAnsiTheme="majorHAnsi" w:cs="Helvetica"/>
        </w:rPr>
      </w:pPr>
      <w:r w:rsidRPr="00853CEC">
        <w:rPr>
          <w:rFonts w:asciiTheme="majorHAnsi" w:hAnsiTheme="majorHAnsi" w:cs="Arial"/>
        </w:rPr>
        <w:t>And yet it is the feat the “</w:t>
      </w:r>
      <w:proofErr w:type="spellStart"/>
      <w:r w:rsidRPr="00853CEC">
        <w:rPr>
          <w:rFonts w:asciiTheme="majorHAnsi" w:hAnsiTheme="majorHAnsi" w:cs="Arial"/>
        </w:rPr>
        <w:t>diagonale</w:t>
      </w:r>
      <w:proofErr w:type="spellEnd"/>
      <w:r w:rsidRPr="00853CEC">
        <w:rPr>
          <w:rFonts w:asciiTheme="majorHAnsi" w:hAnsiTheme="majorHAnsi" w:cs="Arial"/>
        </w:rPr>
        <w:t xml:space="preserve"> des </w:t>
      </w:r>
      <w:proofErr w:type="spellStart"/>
      <w:r w:rsidRPr="00853CEC">
        <w:rPr>
          <w:rFonts w:asciiTheme="majorHAnsi" w:hAnsiTheme="majorHAnsi" w:cs="Arial"/>
        </w:rPr>
        <w:t>fous</w:t>
      </w:r>
      <w:proofErr w:type="spellEnd"/>
      <w:r w:rsidRPr="00853CEC">
        <w:rPr>
          <w:rFonts w:asciiTheme="majorHAnsi" w:hAnsiTheme="majorHAnsi" w:cs="Arial"/>
        </w:rPr>
        <w:t>” finishers accomplish. When they are presented with the medal and the yellow tee-shirt emblazoned “I survived”, they have run, in a single stage, over 163km and climbed 9900m which is equivalent to 30 Eiffel Tower.</w:t>
      </w:r>
      <w:r w:rsidRPr="00853CEC">
        <w:rPr>
          <w:rFonts w:asciiTheme="majorHAnsi" w:hAnsiTheme="majorHAnsi" w:cs="Helvetica"/>
        </w:rPr>
        <w:t xml:space="preserve"> It is reputed to be one of the 10</w:t>
      </w:r>
      <w:r w:rsidRPr="00853CEC">
        <w:rPr>
          <w:rFonts w:asciiTheme="majorHAnsi" w:hAnsiTheme="majorHAnsi" w:cs="Helvetica"/>
          <w:vertAlign w:val="superscript"/>
        </w:rPr>
        <w:t>th</w:t>
      </w:r>
      <w:r w:rsidRPr="00853CEC">
        <w:rPr>
          <w:rFonts w:asciiTheme="majorHAnsi" w:hAnsiTheme="majorHAnsi" w:cs="Helvetica"/>
        </w:rPr>
        <w:t xml:space="preserve"> hardest </w:t>
      </w:r>
      <w:proofErr w:type="gramStart"/>
      <w:r w:rsidRPr="00853CEC">
        <w:rPr>
          <w:rFonts w:asciiTheme="majorHAnsi" w:hAnsiTheme="majorHAnsi" w:cs="Helvetica"/>
        </w:rPr>
        <w:t>race</w:t>
      </w:r>
      <w:proofErr w:type="gramEnd"/>
      <w:r w:rsidRPr="00853CEC">
        <w:rPr>
          <w:rFonts w:asciiTheme="majorHAnsi" w:hAnsiTheme="majorHAnsi" w:cs="Helvetica"/>
        </w:rPr>
        <w:t xml:space="preserve"> in the world</w:t>
      </w:r>
    </w:p>
    <w:p w14:paraId="35BB4F9F" w14:textId="2C0774C0" w:rsidR="008D772D" w:rsidRPr="008D772D" w:rsidRDefault="00310BA0" w:rsidP="008D772D">
      <w:pPr>
        <w:widowControl w:val="0"/>
        <w:autoSpaceDE w:val="0"/>
        <w:autoSpaceDN w:val="0"/>
        <w:adjustRightInd w:val="0"/>
        <w:spacing w:line="240" w:lineRule="auto"/>
        <w:rPr>
          <w:rFonts w:asciiTheme="majorHAnsi" w:hAnsiTheme="majorHAnsi" w:cs="Arial"/>
          <w:b/>
          <w:color w:val="FF0000"/>
        </w:rPr>
      </w:pPr>
      <w:r>
        <w:rPr>
          <w:rFonts w:asciiTheme="majorHAnsi" w:hAnsiTheme="majorHAnsi" w:cs="Arial"/>
          <w:b/>
          <w:color w:val="FF0000"/>
        </w:rPr>
        <w:t>And i</w:t>
      </w:r>
      <w:r w:rsidR="008D772D" w:rsidRPr="005E2080">
        <w:rPr>
          <w:rFonts w:asciiTheme="majorHAnsi" w:hAnsiTheme="majorHAnsi" w:cs="Arial"/>
          <w:b/>
          <w:color w:val="FF0000"/>
        </w:rPr>
        <w:t xml:space="preserve">t is what Nicolas </w:t>
      </w:r>
      <w:r>
        <w:rPr>
          <w:rFonts w:asciiTheme="majorHAnsi" w:hAnsiTheme="majorHAnsi" w:cs="Arial"/>
          <w:b/>
          <w:color w:val="FF0000"/>
        </w:rPr>
        <w:t>aspires to achieve!</w:t>
      </w:r>
    </w:p>
    <w:p w14:paraId="6DEA5403" w14:textId="77777777" w:rsidR="008D772D" w:rsidRPr="00853CEC" w:rsidRDefault="008D772D" w:rsidP="008D772D">
      <w:pPr>
        <w:widowControl w:val="0"/>
        <w:autoSpaceDE w:val="0"/>
        <w:autoSpaceDN w:val="0"/>
        <w:adjustRightInd w:val="0"/>
        <w:spacing w:line="240" w:lineRule="auto"/>
        <w:rPr>
          <w:rFonts w:asciiTheme="majorHAnsi" w:hAnsiTheme="majorHAnsi" w:cs="Arial"/>
        </w:rPr>
      </w:pPr>
      <w:r w:rsidRPr="00853CEC">
        <w:rPr>
          <w:rFonts w:asciiTheme="majorHAnsi" w:hAnsiTheme="majorHAnsi" w:cs="Arial"/>
        </w:rPr>
        <w:t xml:space="preserve">The Grand Raid is a fantastic physical challenge and those who dare it are </w:t>
      </w:r>
      <w:r>
        <w:rPr>
          <w:rFonts w:asciiTheme="majorHAnsi" w:hAnsiTheme="majorHAnsi" w:cs="Arial"/>
        </w:rPr>
        <w:t>half sportsmen, full madmen, i</w:t>
      </w:r>
      <w:r w:rsidRPr="00853CEC">
        <w:rPr>
          <w:rFonts w:asciiTheme="majorHAnsi" w:hAnsiTheme="majorHAnsi" w:cs="Arial"/>
        </w:rPr>
        <w:t xml:space="preserve">ndeed! From start to finish competitors climb 5 peaks culminating at about 2000m (the highest point being 2411m high!). They skirt the volcano, touch the sky on crest paths overlooking deep ravines, the cirque of </w:t>
      </w:r>
      <w:proofErr w:type="spellStart"/>
      <w:r w:rsidRPr="00853CEC">
        <w:rPr>
          <w:rFonts w:asciiTheme="majorHAnsi" w:hAnsiTheme="majorHAnsi" w:cs="Arial"/>
        </w:rPr>
        <w:t>Cilaos</w:t>
      </w:r>
      <w:proofErr w:type="spellEnd"/>
      <w:r w:rsidRPr="00853CEC">
        <w:rPr>
          <w:rFonts w:asciiTheme="majorHAnsi" w:hAnsiTheme="majorHAnsi" w:cs="Arial"/>
        </w:rPr>
        <w:t xml:space="preserve">, they walk through </w:t>
      </w:r>
      <w:proofErr w:type="spellStart"/>
      <w:r w:rsidRPr="00853CEC">
        <w:rPr>
          <w:rFonts w:asciiTheme="majorHAnsi" w:hAnsiTheme="majorHAnsi" w:cs="Arial"/>
        </w:rPr>
        <w:t>Mafate</w:t>
      </w:r>
      <w:proofErr w:type="spellEnd"/>
      <w:r w:rsidRPr="00853CEC">
        <w:rPr>
          <w:rFonts w:asciiTheme="majorHAnsi" w:hAnsiTheme="majorHAnsi" w:cs="Arial"/>
        </w:rPr>
        <w:t xml:space="preserve"> and waddle ankle deep in mud in </w:t>
      </w:r>
      <w:proofErr w:type="spellStart"/>
      <w:r w:rsidRPr="00853CEC">
        <w:rPr>
          <w:rFonts w:asciiTheme="majorHAnsi" w:hAnsiTheme="majorHAnsi" w:cs="Arial"/>
        </w:rPr>
        <w:t>Kerveguen</w:t>
      </w:r>
      <w:proofErr w:type="spellEnd"/>
      <w:r w:rsidRPr="00853CEC">
        <w:rPr>
          <w:rFonts w:asciiTheme="majorHAnsi" w:hAnsiTheme="majorHAnsi" w:cs="Arial"/>
        </w:rPr>
        <w:t xml:space="preserve"> forest. The Grand Raid h</w:t>
      </w:r>
      <w:r>
        <w:rPr>
          <w:rFonts w:asciiTheme="majorHAnsi" w:hAnsiTheme="majorHAnsi" w:cs="Arial"/>
        </w:rPr>
        <w:t>as become a myth</w:t>
      </w:r>
      <w:r w:rsidRPr="00853CEC">
        <w:rPr>
          <w:rFonts w:asciiTheme="majorHAnsi" w:hAnsiTheme="majorHAnsi" w:cs="Arial"/>
        </w:rPr>
        <w:t>: out of the initial 2500 or so, less than 70% make it to the finish.</w:t>
      </w:r>
    </w:p>
    <w:p w14:paraId="51A5DB58" w14:textId="77777777" w:rsidR="008D772D" w:rsidRPr="00853CEC" w:rsidRDefault="008D772D" w:rsidP="008D772D">
      <w:pPr>
        <w:widowControl w:val="0"/>
        <w:autoSpaceDE w:val="0"/>
        <w:autoSpaceDN w:val="0"/>
        <w:adjustRightInd w:val="0"/>
        <w:spacing w:line="240" w:lineRule="auto"/>
        <w:rPr>
          <w:rFonts w:asciiTheme="majorHAnsi" w:hAnsiTheme="majorHAnsi" w:cs="Arial"/>
        </w:rPr>
      </w:pPr>
    </w:p>
    <w:p w14:paraId="67A23AAC" w14:textId="3CB2D46B" w:rsidR="00D51E89" w:rsidRPr="000509DB" w:rsidRDefault="008D772D" w:rsidP="000509DB">
      <w:pPr>
        <w:spacing w:line="240" w:lineRule="auto"/>
        <w:rPr>
          <w:rFonts w:asciiTheme="majorHAnsi" w:hAnsiTheme="majorHAnsi" w:cs="Helvetica"/>
        </w:rPr>
      </w:pPr>
      <w:r w:rsidRPr="00853CEC">
        <w:rPr>
          <w:rFonts w:asciiTheme="majorHAnsi" w:hAnsiTheme="majorHAnsi" w:cs="Arial"/>
        </w:rPr>
        <w:t>The winner (professional athlete) completes the race in about 22 hours while the last finisher is allowed 64!</w:t>
      </w:r>
    </w:p>
    <w:p w14:paraId="79AF9CD3" w14:textId="77777777" w:rsidR="00D51E89" w:rsidRDefault="00D51E89" w:rsidP="004577C0">
      <w:pPr>
        <w:pStyle w:val="NoSpacing"/>
        <w:rPr>
          <w:sz w:val="24"/>
        </w:rPr>
      </w:pPr>
    </w:p>
    <w:p w14:paraId="3DF42470" w14:textId="77777777" w:rsidR="00784026" w:rsidRDefault="00784026" w:rsidP="009A6AC7">
      <w:pPr>
        <w:pStyle w:val="NoSpacing"/>
      </w:pPr>
      <w:r w:rsidRPr="00784026">
        <w:t xml:space="preserve">Official race website: </w:t>
      </w:r>
    </w:p>
    <w:p w14:paraId="608A1920" w14:textId="5A26BB05" w:rsidR="00784026" w:rsidRPr="00784026" w:rsidRDefault="00B612DF" w:rsidP="009A6AC7">
      <w:pPr>
        <w:pStyle w:val="NoSpacing"/>
      </w:pPr>
      <w:hyperlink r:id="rId27" w:history="1">
        <w:r w:rsidR="00784026" w:rsidRPr="00784026">
          <w:rPr>
            <w:rStyle w:val="Hyperlink"/>
            <w:color w:val="auto"/>
          </w:rPr>
          <w:t>http://www.grandraid-reunion.com/?lang=en</w:t>
        </w:r>
      </w:hyperlink>
    </w:p>
    <w:p w14:paraId="17721E0E" w14:textId="77777777" w:rsidR="00784026" w:rsidRPr="00784026" w:rsidRDefault="00784026" w:rsidP="009A6AC7">
      <w:pPr>
        <w:spacing w:line="240" w:lineRule="auto"/>
      </w:pPr>
    </w:p>
    <w:p w14:paraId="1AE1A2F5" w14:textId="77777777" w:rsidR="00784026" w:rsidRDefault="00784026" w:rsidP="009A6AC7">
      <w:pPr>
        <w:spacing w:line="240" w:lineRule="auto"/>
      </w:pPr>
      <w:r>
        <w:t xml:space="preserve">Official race Facebook page: </w:t>
      </w:r>
    </w:p>
    <w:p w14:paraId="3BB5D539" w14:textId="5D35594F" w:rsidR="00784026" w:rsidRPr="00784026" w:rsidRDefault="00B612DF" w:rsidP="009A6AC7">
      <w:pPr>
        <w:spacing w:line="240" w:lineRule="auto"/>
      </w:pPr>
      <w:hyperlink r:id="rId28" w:history="1">
        <w:r w:rsidR="00784026" w:rsidRPr="00784026">
          <w:rPr>
            <w:rStyle w:val="Hyperlink"/>
            <w:color w:val="auto"/>
          </w:rPr>
          <w:t>https://www.facebook.com/pages/Grand-Raid-Réunion-Officiel/571671339550394?ref=ts&amp;fref=ts</w:t>
        </w:r>
      </w:hyperlink>
    </w:p>
    <w:p w14:paraId="49C1B43D" w14:textId="77777777" w:rsidR="00784026" w:rsidRPr="00784026" w:rsidRDefault="00784026" w:rsidP="009A6AC7">
      <w:pPr>
        <w:pStyle w:val="NoSpacing"/>
      </w:pPr>
    </w:p>
    <w:p w14:paraId="272C5B68" w14:textId="26F72994" w:rsidR="00784026" w:rsidRPr="00784026" w:rsidRDefault="00784026" w:rsidP="009A6AC7">
      <w:pPr>
        <w:pStyle w:val="NoSpacing"/>
      </w:pPr>
      <w:r>
        <w:t>YouT</w:t>
      </w:r>
      <w:r w:rsidRPr="00784026">
        <w:t>ube links:</w:t>
      </w:r>
    </w:p>
    <w:p w14:paraId="2EE894B3" w14:textId="77777777" w:rsidR="00784026" w:rsidRPr="00784026" w:rsidRDefault="00784026" w:rsidP="009A6AC7">
      <w:pPr>
        <w:pStyle w:val="NoSpacing"/>
      </w:pPr>
    </w:p>
    <w:p w14:paraId="4E1A5332" w14:textId="7317DFFF" w:rsidR="00784026" w:rsidRDefault="00B612DF" w:rsidP="009A6AC7">
      <w:pPr>
        <w:pStyle w:val="NoSpacing"/>
      </w:pPr>
      <w:hyperlink r:id="rId29" w:history="1">
        <w:r w:rsidR="00784026" w:rsidRPr="00A64876">
          <w:rPr>
            <w:rStyle w:val="Hyperlink"/>
          </w:rPr>
          <w:t>https://www.youtube.com/watch?v=XXVSsu6grnI</w:t>
        </w:r>
      </w:hyperlink>
    </w:p>
    <w:p w14:paraId="350C053B" w14:textId="77777777" w:rsidR="00784026" w:rsidRDefault="00784026" w:rsidP="009A6AC7">
      <w:pPr>
        <w:pStyle w:val="NoSpacing"/>
      </w:pPr>
    </w:p>
    <w:p w14:paraId="7302D8E5" w14:textId="0D4A8065" w:rsidR="00784026" w:rsidRDefault="00B612DF" w:rsidP="009A6AC7">
      <w:pPr>
        <w:pStyle w:val="NoSpacing"/>
      </w:pPr>
      <w:hyperlink r:id="rId30" w:history="1">
        <w:r w:rsidR="00784026" w:rsidRPr="00A64876">
          <w:rPr>
            <w:rStyle w:val="Hyperlink"/>
          </w:rPr>
          <w:t>https://www.youtube.com/watch?v=z6Q7ohpeF7I</w:t>
        </w:r>
      </w:hyperlink>
    </w:p>
    <w:p w14:paraId="4F334BF2" w14:textId="77777777" w:rsidR="00784026" w:rsidRPr="00784026" w:rsidRDefault="00784026" w:rsidP="009A6AC7">
      <w:pPr>
        <w:pStyle w:val="NoSpacing"/>
      </w:pPr>
    </w:p>
    <w:p w14:paraId="0FF7C260" w14:textId="77777777" w:rsidR="00784026" w:rsidRPr="00784026" w:rsidRDefault="00784026" w:rsidP="004577C0">
      <w:pPr>
        <w:pStyle w:val="NoSpacing"/>
      </w:pPr>
    </w:p>
    <w:p w14:paraId="61204994" w14:textId="1A9AD7B0" w:rsidR="008D772D" w:rsidRDefault="008D772D">
      <w:pPr>
        <w:rPr>
          <w:sz w:val="24"/>
        </w:rPr>
      </w:pPr>
      <w:r>
        <w:rPr>
          <w:sz w:val="24"/>
        </w:rPr>
        <w:br w:type="page"/>
      </w:r>
    </w:p>
    <w:p w14:paraId="41513382" w14:textId="77777777" w:rsidR="00D51E89" w:rsidRDefault="00D51E89" w:rsidP="004577C0">
      <w:pPr>
        <w:pStyle w:val="NoSpacing"/>
        <w:rPr>
          <w:sz w:val="24"/>
        </w:rPr>
      </w:pPr>
    </w:p>
    <w:p w14:paraId="2EB3A795" w14:textId="77777777" w:rsidR="00D51E89" w:rsidRDefault="00D51E89" w:rsidP="004577C0">
      <w:pPr>
        <w:pStyle w:val="NoSpacing"/>
        <w:rPr>
          <w:sz w:val="24"/>
        </w:rPr>
      </w:pPr>
    </w:p>
    <w:p w14:paraId="3B0722DF" w14:textId="43102E83" w:rsidR="008C33CE" w:rsidRDefault="008C33CE" w:rsidP="009A6AC7">
      <w:pPr>
        <w:pStyle w:val="Heading2"/>
        <w:numPr>
          <w:ilvl w:val="1"/>
          <w:numId w:val="1"/>
        </w:numPr>
      </w:pPr>
      <w:r>
        <w:t>Nicolas</w:t>
      </w:r>
    </w:p>
    <w:p w14:paraId="3DD86C95" w14:textId="77777777" w:rsidR="00A152BA" w:rsidRDefault="00A152BA" w:rsidP="004577C0">
      <w:pPr>
        <w:pStyle w:val="NoSpacing"/>
        <w:rPr>
          <w:sz w:val="24"/>
        </w:rPr>
      </w:pPr>
    </w:p>
    <w:p w14:paraId="53745341" w14:textId="77777777" w:rsidR="00DA449E" w:rsidRDefault="00DA449E" w:rsidP="004577C0">
      <w:pPr>
        <w:pStyle w:val="NoSpacing"/>
        <w:rPr>
          <w:sz w:val="24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621"/>
        <w:gridCol w:w="4622"/>
      </w:tblGrid>
      <w:tr w:rsidR="00DA449E" w14:paraId="76276E3C" w14:textId="77777777" w:rsidTr="00DA449E">
        <w:tc>
          <w:tcPr>
            <w:tcW w:w="4621" w:type="dxa"/>
          </w:tcPr>
          <w:p w14:paraId="165F73A9" w14:textId="65885CFD" w:rsidR="00DA449E" w:rsidRDefault="00DA449E" w:rsidP="004577C0">
            <w:pPr>
              <w:pStyle w:val="NoSpacing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5BF33FBE" wp14:editId="1936C74C">
                  <wp:extent cx="2794000" cy="2651760"/>
                  <wp:effectExtent l="0" t="0" r="0" b="0"/>
                  <wp:docPr id="12" name="Picture 12" descr="FusionDrive:nprivet:Desktop:IMG_05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usionDrive:nprivet:Desktop:IMG_05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00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2" w:type="dxa"/>
          </w:tcPr>
          <w:p w14:paraId="66E4E4B9" w14:textId="699B997E" w:rsidR="00DA449E" w:rsidRDefault="00DA449E" w:rsidP="004577C0">
            <w:pPr>
              <w:pStyle w:val="NoSpacing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1009AD96" wp14:editId="53A28875">
                  <wp:extent cx="2783840" cy="2331720"/>
                  <wp:effectExtent l="0" t="0" r="10160" b="5080"/>
                  <wp:docPr id="20" name="Picture 20" descr="FusionDrive:nprivet:Desktop:nic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usionDrive:nprivet:Desktop:nic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3840" cy="233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AAC499" w14:textId="77777777" w:rsidR="00DA449E" w:rsidRDefault="00DA449E" w:rsidP="004577C0">
      <w:pPr>
        <w:pStyle w:val="NoSpacing"/>
        <w:rPr>
          <w:sz w:val="24"/>
        </w:rPr>
      </w:pPr>
    </w:p>
    <w:p w14:paraId="32CA744F" w14:textId="77777777" w:rsidR="00A152BA" w:rsidRDefault="00A152BA" w:rsidP="004577C0">
      <w:pPr>
        <w:pStyle w:val="NoSpacing"/>
        <w:rPr>
          <w:sz w:val="24"/>
        </w:rPr>
      </w:pPr>
    </w:p>
    <w:p w14:paraId="04309A71" w14:textId="1049ECC8" w:rsidR="0075473D" w:rsidRDefault="00892EE8" w:rsidP="004577C0">
      <w:pPr>
        <w:pStyle w:val="NoSpacing"/>
        <w:rPr>
          <w:sz w:val="24"/>
        </w:rPr>
      </w:pPr>
      <w:r>
        <w:rPr>
          <w:sz w:val="24"/>
        </w:rPr>
        <w:t xml:space="preserve">Nicolas is a 33 years old man, born in France, living and working in Vietnam since 2006. </w:t>
      </w:r>
    </w:p>
    <w:p w14:paraId="46918C56" w14:textId="77777777" w:rsidR="00892EE8" w:rsidRDefault="00892EE8" w:rsidP="004577C0">
      <w:pPr>
        <w:pStyle w:val="NoSpacing"/>
        <w:rPr>
          <w:sz w:val="24"/>
        </w:rPr>
      </w:pPr>
    </w:p>
    <w:p w14:paraId="4858531A" w14:textId="7F78F351" w:rsidR="00A52D17" w:rsidRPr="00A52D17" w:rsidRDefault="00A52D17" w:rsidP="004577C0">
      <w:pPr>
        <w:pStyle w:val="NoSpacing"/>
        <w:rPr>
          <w:sz w:val="24"/>
          <w:u w:val="thick"/>
        </w:rPr>
      </w:pPr>
      <w:r w:rsidRPr="00A52D17">
        <w:rPr>
          <w:sz w:val="24"/>
          <w:u w:val="thick"/>
        </w:rPr>
        <w:t>His start in running</w:t>
      </w:r>
    </w:p>
    <w:p w14:paraId="58C198C8" w14:textId="1EB0993C" w:rsidR="00892EE8" w:rsidRDefault="00892EE8" w:rsidP="004577C0">
      <w:pPr>
        <w:pStyle w:val="NoSpacing"/>
        <w:rPr>
          <w:sz w:val="24"/>
        </w:rPr>
      </w:pPr>
      <w:r>
        <w:rPr>
          <w:sz w:val="24"/>
        </w:rPr>
        <w:t>Nicolas started running very recently, less than 2 years ago, with his first race being a 10km in December 2013. One month later</w:t>
      </w:r>
      <w:r w:rsidR="00C00FF5">
        <w:rPr>
          <w:sz w:val="24"/>
        </w:rPr>
        <w:t xml:space="preserve"> his first race</w:t>
      </w:r>
      <w:r>
        <w:rPr>
          <w:sz w:val="24"/>
        </w:rPr>
        <w:t xml:space="preserve">, </w:t>
      </w:r>
      <w:r w:rsidR="00C00FF5">
        <w:rPr>
          <w:sz w:val="24"/>
        </w:rPr>
        <w:t xml:space="preserve">in January 2014, </w:t>
      </w:r>
      <w:r>
        <w:rPr>
          <w:sz w:val="24"/>
        </w:rPr>
        <w:t>he was joining and achieving a 50km trail running race in Thailand.</w:t>
      </w:r>
    </w:p>
    <w:p w14:paraId="7F0D6BF3" w14:textId="77777777" w:rsidR="00892EE8" w:rsidRDefault="00892EE8" w:rsidP="004577C0">
      <w:pPr>
        <w:pStyle w:val="NoSpacing"/>
        <w:rPr>
          <w:sz w:val="24"/>
        </w:rPr>
      </w:pPr>
    </w:p>
    <w:p w14:paraId="1E8F54ED" w14:textId="0A944226" w:rsidR="00A52D17" w:rsidRPr="00A52D17" w:rsidRDefault="00A52D17" w:rsidP="004577C0">
      <w:pPr>
        <w:pStyle w:val="NoSpacing"/>
        <w:rPr>
          <w:sz w:val="24"/>
          <w:u w:val="thick"/>
        </w:rPr>
      </w:pPr>
      <w:r w:rsidRPr="00A52D17">
        <w:rPr>
          <w:sz w:val="24"/>
          <w:u w:val="thick"/>
        </w:rPr>
        <w:t xml:space="preserve">His first 100km </w:t>
      </w:r>
    </w:p>
    <w:p w14:paraId="634C4585" w14:textId="5F183A2A" w:rsidR="00C00FF5" w:rsidRDefault="00A52D17" w:rsidP="004577C0">
      <w:pPr>
        <w:pStyle w:val="NoSpacing"/>
        <w:rPr>
          <w:sz w:val="24"/>
        </w:rPr>
      </w:pPr>
      <w:r>
        <w:rPr>
          <w:sz w:val="24"/>
        </w:rPr>
        <w:t>One year later, after keeping training and joining few more races, in January</w:t>
      </w:r>
      <w:r w:rsidR="00C00FF5">
        <w:rPr>
          <w:sz w:val="24"/>
        </w:rPr>
        <w:t xml:space="preserve"> 2015, Nicolas went back to Thailand and ran his first 100 km with a satisfying result, as ranked 29 on 191 participants. Having done this, Nicolas owned enough points to register for some thing crazy… </w:t>
      </w:r>
    </w:p>
    <w:p w14:paraId="179241C5" w14:textId="77777777" w:rsidR="00C00FF5" w:rsidRDefault="00C00FF5" w:rsidP="004577C0">
      <w:pPr>
        <w:pStyle w:val="NoSpacing"/>
        <w:rPr>
          <w:sz w:val="24"/>
        </w:rPr>
      </w:pPr>
    </w:p>
    <w:p w14:paraId="2987687C" w14:textId="08933EB9" w:rsidR="00A05F06" w:rsidRDefault="00C00FF5" w:rsidP="004577C0">
      <w:pPr>
        <w:pStyle w:val="NoSpacing"/>
        <w:rPr>
          <w:sz w:val="24"/>
        </w:rPr>
      </w:pPr>
      <w:r>
        <w:rPr>
          <w:sz w:val="24"/>
        </w:rPr>
        <w:t xml:space="preserve">It is this day that the decision to join “La </w:t>
      </w:r>
      <w:proofErr w:type="spellStart"/>
      <w:r>
        <w:rPr>
          <w:sz w:val="24"/>
        </w:rPr>
        <w:t>diagonale</w:t>
      </w:r>
      <w:proofErr w:type="spellEnd"/>
      <w:r>
        <w:rPr>
          <w:sz w:val="24"/>
        </w:rPr>
        <w:t xml:space="preserve"> des </w:t>
      </w:r>
      <w:proofErr w:type="spellStart"/>
      <w:r>
        <w:rPr>
          <w:sz w:val="24"/>
        </w:rPr>
        <w:t>fous</w:t>
      </w:r>
      <w:proofErr w:type="spellEnd"/>
      <w:r>
        <w:rPr>
          <w:sz w:val="24"/>
        </w:rPr>
        <w:t xml:space="preserve">” was taken! </w:t>
      </w:r>
      <w:proofErr w:type="gramStart"/>
      <w:r w:rsidR="00CB3434">
        <w:rPr>
          <w:sz w:val="24"/>
        </w:rPr>
        <w:t xml:space="preserve">A single stage race of </w:t>
      </w:r>
      <w:r>
        <w:rPr>
          <w:sz w:val="24"/>
        </w:rPr>
        <w:t>163km for 9920 meters elevation.</w:t>
      </w:r>
      <w:proofErr w:type="gramEnd"/>
      <w:r>
        <w:rPr>
          <w:sz w:val="24"/>
        </w:rPr>
        <w:t xml:space="preserve"> </w:t>
      </w:r>
      <w:r w:rsidR="00CB3434">
        <w:rPr>
          <w:sz w:val="24"/>
        </w:rPr>
        <w:t>#Insane</w:t>
      </w:r>
      <w:r w:rsidR="00DA449E">
        <w:rPr>
          <w:sz w:val="24"/>
        </w:rPr>
        <w:t>…</w:t>
      </w:r>
    </w:p>
    <w:p w14:paraId="3D1C1609" w14:textId="77777777" w:rsidR="00164DF2" w:rsidRDefault="00164DF2" w:rsidP="004577C0">
      <w:pPr>
        <w:pStyle w:val="NoSpacing"/>
        <w:rPr>
          <w:sz w:val="24"/>
        </w:rPr>
      </w:pPr>
    </w:p>
    <w:p w14:paraId="79863633" w14:textId="5C487355" w:rsidR="00164DF2" w:rsidRPr="00164DF2" w:rsidRDefault="00164DF2" w:rsidP="004577C0">
      <w:pPr>
        <w:pStyle w:val="NoSpacing"/>
        <w:rPr>
          <w:sz w:val="24"/>
          <w:u w:val="thick"/>
        </w:rPr>
      </w:pPr>
      <w:r w:rsidRPr="00164DF2">
        <w:rPr>
          <w:sz w:val="24"/>
          <w:u w:val="thick"/>
        </w:rPr>
        <w:t>Nicolas &amp; “La Reunion Island”</w:t>
      </w:r>
    </w:p>
    <w:p w14:paraId="01B188CB" w14:textId="252339D1" w:rsidR="00164DF2" w:rsidRDefault="00164DF2" w:rsidP="004577C0">
      <w:pPr>
        <w:pStyle w:val="NoSpacing"/>
        <w:rPr>
          <w:sz w:val="24"/>
        </w:rPr>
      </w:pPr>
      <w:r>
        <w:rPr>
          <w:sz w:val="24"/>
        </w:rPr>
        <w:t xml:space="preserve">Nicolas knows well the place… He was there in 2005 for 5 weeks and when he was not drinking </w:t>
      </w:r>
      <w:proofErr w:type="spellStart"/>
      <w:r>
        <w:rPr>
          <w:sz w:val="24"/>
        </w:rPr>
        <w:t>rhum</w:t>
      </w:r>
      <w:proofErr w:type="spellEnd"/>
      <w:r>
        <w:rPr>
          <w:sz w:val="24"/>
        </w:rPr>
        <w:t xml:space="preserve"> and enjoying </w:t>
      </w:r>
      <w:proofErr w:type="spellStart"/>
      <w:r>
        <w:rPr>
          <w:sz w:val="24"/>
        </w:rPr>
        <w:t>Zamal</w:t>
      </w:r>
      <w:proofErr w:type="spellEnd"/>
      <w:r>
        <w:rPr>
          <w:sz w:val="24"/>
        </w:rPr>
        <w:t xml:space="preserve">, he spent most of his time hiking around the 3 </w:t>
      </w:r>
      <w:proofErr w:type="gramStart"/>
      <w:r>
        <w:rPr>
          <w:sz w:val="24"/>
        </w:rPr>
        <w:t>circus</w:t>
      </w:r>
      <w:proofErr w:type="gramEnd"/>
      <w:r>
        <w:rPr>
          <w:sz w:val="24"/>
        </w:rPr>
        <w:t xml:space="preserve"> and the volcano with his friend </w:t>
      </w:r>
      <w:proofErr w:type="spellStart"/>
      <w:r>
        <w:rPr>
          <w:sz w:val="24"/>
        </w:rPr>
        <w:t>Jojo</w:t>
      </w:r>
      <w:proofErr w:type="spellEnd"/>
      <w:r>
        <w:rPr>
          <w:sz w:val="24"/>
        </w:rPr>
        <w:t>!  What do I remember from this experience: “Gorgeous landscape</w:t>
      </w:r>
      <w:r w:rsidR="00B856D5">
        <w:rPr>
          <w:sz w:val="24"/>
        </w:rPr>
        <w:t>, fauna and flora</w:t>
      </w:r>
      <w:r>
        <w:rPr>
          <w:sz w:val="24"/>
        </w:rPr>
        <w:t xml:space="preserve">, </w:t>
      </w:r>
      <w:r w:rsidR="00B856D5">
        <w:rPr>
          <w:sz w:val="24"/>
        </w:rPr>
        <w:t>Nice people, Super hot weather, Very technical trails, Crazy elevation”</w:t>
      </w:r>
    </w:p>
    <w:p w14:paraId="12D9734B" w14:textId="77777777" w:rsidR="00164DF2" w:rsidRDefault="00164DF2" w:rsidP="004577C0">
      <w:pPr>
        <w:pStyle w:val="NoSpacing"/>
        <w:rPr>
          <w:sz w:val="24"/>
        </w:rPr>
      </w:pPr>
    </w:p>
    <w:p w14:paraId="0D350639" w14:textId="77777777" w:rsidR="00DC0175" w:rsidRPr="00DC0175" w:rsidRDefault="00DC0175" w:rsidP="00DC0175">
      <w:pPr>
        <w:rPr>
          <w:sz w:val="24"/>
          <w:u w:val="thick"/>
        </w:rPr>
      </w:pPr>
      <w:r w:rsidRPr="00DC0175">
        <w:rPr>
          <w:sz w:val="24"/>
          <w:u w:val="thick"/>
        </w:rPr>
        <w:t>#</w:t>
      </w:r>
      <w:proofErr w:type="spellStart"/>
      <w:r w:rsidRPr="00DC0175">
        <w:rPr>
          <w:sz w:val="24"/>
          <w:u w:val="thick"/>
        </w:rPr>
        <w:t>RunForACause</w:t>
      </w:r>
      <w:proofErr w:type="spellEnd"/>
    </w:p>
    <w:p w14:paraId="3EB3C48A" w14:textId="3A0E3C5F" w:rsidR="00A52D17" w:rsidRDefault="00A52D17" w:rsidP="004577C0">
      <w:pPr>
        <w:pStyle w:val="NoSpacing"/>
        <w:rPr>
          <w:sz w:val="24"/>
        </w:rPr>
      </w:pPr>
      <w:r>
        <w:rPr>
          <w:sz w:val="24"/>
        </w:rPr>
        <w:t>T</w:t>
      </w:r>
      <w:r w:rsidR="00CB3434">
        <w:rPr>
          <w:sz w:val="24"/>
        </w:rPr>
        <w:t>o empower his new challenge, have an impact and also</w:t>
      </w:r>
      <w:r>
        <w:rPr>
          <w:sz w:val="24"/>
        </w:rPr>
        <w:t xml:space="preserve"> </w:t>
      </w:r>
      <w:r w:rsidR="00CB3434">
        <w:rPr>
          <w:sz w:val="24"/>
        </w:rPr>
        <w:t>harden his</w:t>
      </w:r>
      <w:r>
        <w:rPr>
          <w:sz w:val="24"/>
        </w:rPr>
        <w:t xml:space="preserve"> motivation, Nicolas has decided to do not race only for himself, but to support a charity association, at each footstep he will make during the race…</w:t>
      </w:r>
      <w:r w:rsidR="00570E16">
        <w:rPr>
          <w:sz w:val="24"/>
        </w:rPr>
        <w:t xml:space="preserve"> Nicolas has then contacted the French managed charity based in Vietnam, Les </w:t>
      </w:r>
      <w:proofErr w:type="spellStart"/>
      <w:r w:rsidR="00570E16">
        <w:rPr>
          <w:sz w:val="24"/>
        </w:rPr>
        <w:t>Enfants</w:t>
      </w:r>
      <w:proofErr w:type="spellEnd"/>
      <w:r w:rsidR="00570E16">
        <w:rPr>
          <w:sz w:val="24"/>
        </w:rPr>
        <w:t xml:space="preserve"> Du Dragon, which has shown great interest in being part of the adventure.</w:t>
      </w:r>
    </w:p>
    <w:p w14:paraId="1187C15F" w14:textId="77777777" w:rsidR="00A52D17" w:rsidRDefault="00A52D17" w:rsidP="004577C0">
      <w:pPr>
        <w:pStyle w:val="NoSpacing"/>
        <w:rPr>
          <w:sz w:val="24"/>
        </w:rPr>
      </w:pPr>
    </w:p>
    <w:p w14:paraId="1AAB73CD" w14:textId="05787A7B" w:rsidR="00570E16" w:rsidRDefault="00DA449E" w:rsidP="004577C0">
      <w:pPr>
        <w:pStyle w:val="NoSpacing"/>
        <w:rPr>
          <w:sz w:val="24"/>
        </w:rPr>
      </w:pPr>
      <w:r>
        <w:rPr>
          <w:b/>
          <w:color w:val="EA1378" w:themeColor="text2"/>
          <w:sz w:val="24"/>
        </w:rPr>
        <w:t xml:space="preserve">Note that 100% of </w:t>
      </w:r>
      <w:r w:rsidR="00570E16" w:rsidRPr="00A05F06">
        <w:rPr>
          <w:b/>
          <w:color w:val="EA1378" w:themeColor="text2"/>
          <w:sz w:val="24"/>
        </w:rPr>
        <w:t>donated money will go directly to the Charity</w:t>
      </w:r>
      <w:r w:rsidR="00570E16">
        <w:rPr>
          <w:b/>
          <w:color w:val="EA1378" w:themeColor="text2"/>
          <w:sz w:val="24"/>
        </w:rPr>
        <w:t xml:space="preserve"> “Les </w:t>
      </w:r>
      <w:proofErr w:type="spellStart"/>
      <w:r w:rsidR="00570E16">
        <w:rPr>
          <w:b/>
          <w:color w:val="EA1378" w:themeColor="text2"/>
          <w:sz w:val="24"/>
        </w:rPr>
        <w:t>Enfants</w:t>
      </w:r>
      <w:proofErr w:type="spellEnd"/>
      <w:r w:rsidR="00570E16">
        <w:rPr>
          <w:b/>
          <w:color w:val="EA1378" w:themeColor="text2"/>
          <w:sz w:val="24"/>
        </w:rPr>
        <w:t xml:space="preserve"> du Dragon” </w:t>
      </w:r>
    </w:p>
    <w:p w14:paraId="3E863ABE" w14:textId="77777777" w:rsidR="00570E16" w:rsidRDefault="00570E16" w:rsidP="004577C0">
      <w:pPr>
        <w:pStyle w:val="NoSpacing"/>
        <w:rPr>
          <w:sz w:val="24"/>
        </w:rPr>
      </w:pPr>
    </w:p>
    <w:p w14:paraId="26BFC82F" w14:textId="266F8007" w:rsidR="00A52D17" w:rsidRPr="00A52D17" w:rsidRDefault="00A52D17" w:rsidP="004577C0">
      <w:pPr>
        <w:pStyle w:val="NoSpacing"/>
        <w:rPr>
          <w:sz w:val="24"/>
          <w:u w:val="thick"/>
        </w:rPr>
      </w:pPr>
      <w:r w:rsidRPr="00A52D17">
        <w:rPr>
          <w:sz w:val="24"/>
          <w:u w:val="thick"/>
        </w:rPr>
        <w:t>Training</w:t>
      </w:r>
    </w:p>
    <w:p w14:paraId="2ADAF65E" w14:textId="76C8D7C6" w:rsidR="00A52D17" w:rsidRDefault="00A52D17" w:rsidP="004577C0">
      <w:pPr>
        <w:pStyle w:val="NoSpacing"/>
        <w:rPr>
          <w:sz w:val="24"/>
        </w:rPr>
      </w:pPr>
      <w:r>
        <w:rPr>
          <w:sz w:val="24"/>
        </w:rPr>
        <w:t xml:space="preserve">The training </w:t>
      </w:r>
      <w:proofErr w:type="gramStart"/>
      <w:r>
        <w:rPr>
          <w:sz w:val="24"/>
        </w:rPr>
        <w:t xml:space="preserve">content </w:t>
      </w:r>
      <w:r w:rsidR="00570E16">
        <w:rPr>
          <w:sz w:val="24"/>
        </w:rPr>
        <w:t>,</w:t>
      </w:r>
      <w:proofErr w:type="gramEnd"/>
      <w:r w:rsidR="00570E16">
        <w:rPr>
          <w:sz w:val="24"/>
        </w:rPr>
        <w:t>….</w:t>
      </w:r>
    </w:p>
    <w:p w14:paraId="160F0CD2" w14:textId="353173D5" w:rsidR="00892EE8" w:rsidRDefault="00A05F06" w:rsidP="004577C0">
      <w:pPr>
        <w:pStyle w:val="NoSpacing"/>
        <w:rPr>
          <w:sz w:val="24"/>
        </w:rPr>
      </w:pPr>
      <w:r>
        <w:rPr>
          <w:sz w:val="24"/>
        </w:rPr>
        <w:t>The heat in Vietnam in which Nicolas is used to train will support him in achieving this race, But</w:t>
      </w:r>
      <w:proofErr w:type="gramStart"/>
      <w:r>
        <w:rPr>
          <w:sz w:val="24"/>
        </w:rPr>
        <w:t>, ….</w:t>
      </w:r>
      <w:proofErr w:type="gramEnd"/>
      <w:r>
        <w:rPr>
          <w:sz w:val="24"/>
        </w:rPr>
        <w:t xml:space="preserve"> , Ho Chi Minh Area is desperately flat, which is a major </w:t>
      </w:r>
      <w:r w:rsidR="00C00FF5">
        <w:rPr>
          <w:sz w:val="24"/>
        </w:rPr>
        <w:t>challenge</w:t>
      </w:r>
      <w:r>
        <w:rPr>
          <w:sz w:val="24"/>
        </w:rPr>
        <w:t xml:space="preserve"> for hill training.</w:t>
      </w:r>
      <w:r w:rsidR="00DA449E">
        <w:rPr>
          <w:sz w:val="24"/>
        </w:rPr>
        <w:t xml:space="preserve"> To compensate for it, Nicolas trains in high building stair cage (24 floors) and love his jumping rope!</w:t>
      </w:r>
    </w:p>
    <w:p w14:paraId="2B71650F" w14:textId="2C5CE3E5" w:rsidR="00A05F06" w:rsidRDefault="00A05F06" w:rsidP="004577C0">
      <w:pPr>
        <w:pStyle w:val="NoSpacing"/>
        <w:rPr>
          <w:sz w:val="24"/>
        </w:rPr>
      </w:pPr>
    </w:p>
    <w:p w14:paraId="4A3D70E8" w14:textId="424610F2" w:rsidR="00EE6149" w:rsidRPr="00F3724E" w:rsidRDefault="00F47216" w:rsidP="004577C0">
      <w:pPr>
        <w:pStyle w:val="NoSpacing"/>
        <w:rPr>
          <w:color w:val="EA1378" w:themeColor="text2"/>
          <w:sz w:val="24"/>
        </w:rPr>
      </w:pPr>
      <w:r w:rsidRPr="00F3724E">
        <w:rPr>
          <w:color w:val="EA1378" w:themeColor="text2"/>
          <w:sz w:val="24"/>
        </w:rPr>
        <w:t>Last f</w:t>
      </w:r>
      <w:r w:rsidR="00EE6149" w:rsidRPr="00F3724E">
        <w:rPr>
          <w:color w:val="EA1378" w:themeColor="text2"/>
          <w:sz w:val="24"/>
        </w:rPr>
        <w:t xml:space="preserve">ew </w:t>
      </w:r>
      <w:r w:rsidRPr="00F3724E">
        <w:rPr>
          <w:color w:val="EA1378" w:themeColor="text2"/>
          <w:sz w:val="24"/>
        </w:rPr>
        <w:t xml:space="preserve">running </w:t>
      </w:r>
      <w:r w:rsidR="00EE6149" w:rsidRPr="00F3724E">
        <w:rPr>
          <w:color w:val="EA1378" w:themeColor="text2"/>
          <w:sz w:val="24"/>
        </w:rPr>
        <w:t>races that Nicolas recently joined</w:t>
      </w:r>
      <w:r w:rsidRPr="00F3724E">
        <w:rPr>
          <w:color w:val="EA1378" w:themeColor="text2"/>
          <w:sz w:val="24"/>
        </w:rPr>
        <w:t>:</w:t>
      </w:r>
    </w:p>
    <w:p w14:paraId="4390A37E" w14:textId="77777777" w:rsidR="00EE6149" w:rsidRDefault="00EE6149" w:rsidP="004577C0">
      <w:pPr>
        <w:pStyle w:val="NoSpacing"/>
        <w:rPr>
          <w:sz w:val="24"/>
        </w:rPr>
      </w:pPr>
    </w:p>
    <w:p w14:paraId="09B29623" w14:textId="77777777" w:rsidR="00F3724E" w:rsidRPr="00593560" w:rsidRDefault="00F3724E" w:rsidP="00593560">
      <w:pPr>
        <w:pStyle w:val="NoSpacing"/>
        <w:jc w:val="center"/>
        <w:rPr>
          <w:b/>
          <w:sz w:val="24"/>
        </w:rPr>
      </w:pPr>
    </w:p>
    <w:tbl>
      <w:tblPr>
        <w:tblStyle w:val="TableGrid"/>
        <w:tblW w:w="9606" w:type="dxa"/>
        <w:tblLayout w:type="fixed"/>
        <w:tblLook w:val="04A0" w:firstRow="1" w:lastRow="0" w:firstColumn="1" w:lastColumn="0" w:noHBand="0" w:noVBand="1"/>
      </w:tblPr>
      <w:tblGrid>
        <w:gridCol w:w="959"/>
        <w:gridCol w:w="4111"/>
        <w:gridCol w:w="1559"/>
        <w:gridCol w:w="1417"/>
        <w:gridCol w:w="1560"/>
      </w:tblGrid>
      <w:tr w:rsidR="00933780" w:rsidRPr="00933780" w14:paraId="440A8C32" w14:textId="77777777" w:rsidTr="00933780">
        <w:tc>
          <w:tcPr>
            <w:tcW w:w="959" w:type="dxa"/>
          </w:tcPr>
          <w:p w14:paraId="383CA5A6" w14:textId="0FB20E7B" w:rsidR="00F3724E" w:rsidRPr="00933780" w:rsidRDefault="00593560" w:rsidP="00593560">
            <w:pPr>
              <w:pStyle w:val="NoSpacing"/>
              <w:jc w:val="center"/>
              <w:rPr>
                <w:b/>
              </w:rPr>
            </w:pPr>
            <w:r w:rsidRPr="00933780">
              <w:rPr>
                <w:b/>
              </w:rPr>
              <w:t>Date</w:t>
            </w:r>
          </w:p>
        </w:tc>
        <w:tc>
          <w:tcPr>
            <w:tcW w:w="4111" w:type="dxa"/>
          </w:tcPr>
          <w:p w14:paraId="09AB933F" w14:textId="57346275" w:rsidR="00F3724E" w:rsidRPr="00933780" w:rsidRDefault="00593560" w:rsidP="00593560">
            <w:pPr>
              <w:pStyle w:val="NoSpacing"/>
              <w:jc w:val="center"/>
              <w:rPr>
                <w:b/>
              </w:rPr>
            </w:pPr>
            <w:r w:rsidRPr="00933780">
              <w:rPr>
                <w:b/>
              </w:rPr>
              <w:t>Race</w:t>
            </w:r>
          </w:p>
        </w:tc>
        <w:tc>
          <w:tcPr>
            <w:tcW w:w="1559" w:type="dxa"/>
          </w:tcPr>
          <w:p w14:paraId="163C855F" w14:textId="36257CE0" w:rsidR="00F3724E" w:rsidRPr="00933780" w:rsidRDefault="00593560" w:rsidP="00593560">
            <w:pPr>
              <w:pStyle w:val="NoSpacing"/>
              <w:jc w:val="center"/>
              <w:rPr>
                <w:b/>
              </w:rPr>
            </w:pPr>
            <w:r w:rsidRPr="00933780">
              <w:rPr>
                <w:b/>
              </w:rPr>
              <w:t>Type</w:t>
            </w:r>
          </w:p>
        </w:tc>
        <w:tc>
          <w:tcPr>
            <w:tcW w:w="1417" w:type="dxa"/>
          </w:tcPr>
          <w:p w14:paraId="2AD54ACE" w14:textId="0479A34C" w:rsidR="00F3724E" w:rsidRPr="00933780" w:rsidRDefault="00933780" w:rsidP="00593560">
            <w:pPr>
              <w:pStyle w:val="NoSpacing"/>
              <w:jc w:val="center"/>
              <w:rPr>
                <w:b/>
              </w:rPr>
            </w:pPr>
            <w:r w:rsidRPr="00933780">
              <w:rPr>
                <w:b/>
              </w:rPr>
              <w:t>Dist. Km</w:t>
            </w:r>
          </w:p>
        </w:tc>
        <w:tc>
          <w:tcPr>
            <w:tcW w:w="1560" w:type="dxa"/>
          </w:tcPr>
          <w:p w14:paraId="53A38AA4" w14:textId="5EC26E58" w:rsidR="00F3724E" w:rsidRPr="00933780" w:rsidRDefault="00593560" w:rsidP="00593560">
            <w:pPr>
              <w:pStyle w:val="NoSpacing"/>
              <w:jc w:val="center"/>
              <w:rPr>
                <w:b/>
              </w:rPr>
            </w:pPr>
            <w:r w:rsidRPr="00933780">
              <w:rPr>
                <w:b/>
              </w:rPr>
              <w:t>Rank</w:t>
            </w:r>
          </w:p>
        </w:tc>
      </w:tr>
      <w:tr w:rsidR="00933780" w:rsidRPr="00933780" w14:paraId="7F7CB320" w14:textId="77777777" w:rsidTr="00933780">
        <w:tc>
          <w:tcPr>
            <w:tcW w:w="959" w:type="dxa"/>
          </w:tcPr>
          <w:p w14:paraId="63B1331A" w14:textId="6B729802" w:rsidR="00F3724E" w:rsidRPr="00933780" w:rsidRDefault="00F3724E" w:rsidP="004577C0">
            <w:pPr>
              <w:pStyle w:val="NoSpacing"/>
            </w:pPr>
            <w:r w:rsidRPr="00933780">
              <w:t>Jan 15</w:t>
            </w:r>
          </w:p>
        </w:tc>
        <w:tc>
          <w:tcPr>
            <w:tcW w:w="4111" w:type="dxa"/>
          </w:tcPr>
          <w:p w14:paraId="20025D97" w14:textId="142E8FEC" w:rsidR="00F3724E" w:rsidRPr="00933780" w:rsidRDefault="00F3724E" w:rsidP="004577C0">
            <w:pPr>
              <w:pStyle w:val="NoSpacing"/>
            </w:pPr>
            <w:r w:rsidRPr="00933780">
              <w:t>The North Face Thailand 2015</w:t>
            </w:r>
          </w:p>
        </w:tc>
        <w:tc>
          <w:tcPr>
            <w:tcW w:w="1559" w:type="dxa"/>
          </w:tcPr>
          <w:p w14:paraId="15CD27F9" w14:textId="71EA3B4E" w:rsidR="00F3724E" w:rsidRPr="00933780" w:rsidRDefault="00F3724E" w:rsidP="004577C0">
            <w:pPr>
              <w:pStyle w:val="NoSpacing"/>
            </w:pPr>
            <w:r w:rsidRPr="00933780">
              <w:t>Trail running</w:t>
            </w:r>
          </w:p>
        </w:tc>
        <w:tc>
          <w:tcPr>
            <w:tcW w:w="1417" w:type="dxa"/>
          </w:tcPr>
          <w:p w14:paraId="662D35C1" w14:textId="77777777" w:rsidR="00F3724E" w:rsidRPr="00933780" w:rsidRDefault="00F3724E" w:rsidP="00593560">
            <w:pPr>
              <w:pStyle w:val="NoSpacing"/>
              <w:jc w:val="center"/>
            </w:pPr>
            <w:r w:rsidRPr="00933780">
              <w:t>100</w:t>
            </w:r>
          </w:p>
          <w:p w14:paraId="7A83452F" w14:textId="05FBF0D1" w:rsidR="00933780" w:rsidRPr="00933780" w:rsidRDefault="00933780" w:rsidP="00593560">
            <w:pPr>
              <w:pStyle w:val="NoSpacing"/>
              <w:jc w:val="center"/>
            </w:pPr>
            <w:proofErr w:type="gramStart"/>
            <w:r w:rsidRPr="00933780">
              <w:t>elev.2100</w:t>
            </w:r>
            <w:proofErr w:type="gramEnd"/>
          </w:p>
        </w:tc>
        <w:tc>
          <w:tcPr>
            <w:tcW w:w="1560" w:type="dxa"/>
          </w:tcPr>
          <w:p w14:paraId="19021217" w14:textId="2AE6F93C" w:rsidR="00F3724E" w:rsidRPr="00933780" w:rsidRDefault="00F3724E" w:rsidP="00593560">
            <w:pPr>
              <w:pStyle w:val="NoSpacing"/>
              <w:jc w:val="center"/>
            </w:pPr>
            <w:r w:rsidRPr="00933780">
              <w:t>29/191</w:t>
            </w:r>
          </w:p>
        </w:tc>
      </w:tr>
      <w:tr w:rsidR="00933780" w:rsidRPr="00933780" w14:paraId="3BA549C9" w14:textId="77777777" w:rsidTr="00933780">
        <w:tc>
          <w:tcPr>
            <w:tcW w:w="959" w:type="dxa"/>
          </w:tcPr>
          <w:p w14:paraId="6DF0CA5C" w14:textId="434880A1" w:rsidR="00F3724E" w:rsidRPr="00933780" w:rsidRDefault="00F3724E" w:rsidP="004577C0">
            <w:pPr>
              <w:pStyle w:val="NoSpacing"/>
            </w:pPr>
            <w:r w:rsidRPr="00933780">
              <w:t>Jan 15</w:t>
            </w:r>
          </w:p>
        </w:tc>
        <w:tc>
          <w:tcPr>
            <w:tcW w:w="4111" w:type="dxa"/>
          </w:tcPr>
          <w:p w14:paraId="49900F73" w14:textId="7AFEF5C5" w:rsidR="00F3724E" w:rsidRPr="00933780" w:rsidRDefault="00F3724E" w:rsidP="004577C0">
            <w:pPr>
              <w:pStyle w:val="NoSpacing"/>
            </w:pPr>
            <w:r w:rsidRPr="00933780">
              <w:t>HCMC Half Marathon 2015</w:t>
            </w:r>
          </w:p>
        </w:tc>
        <w:tc>
          <w:tcPr>
            <w:tcW w:w="1559" w:type="dxa"/>
          </w:tcPr>
          <w:p w14:paraId="36AD9B80" w14:textId="1885C24E" w:rsidR="00F3724E" w:rsidRPr="00933780" w:rsidRDefault="00F3724E" w:rsidP="004577C0">
            <w:pPr>
              <w:pStyle w:val="NoSpacing"/>
            </w:pPr>
            <w:r w:rsidRPr="00933780">
              <w:t>Running</w:t>
            </w:r>
          </w:p>
        </w:tc>
        <w:tc>
          <w:tcPr>
            <w:tcW w:w="1417" w:type="dxa"/>
          </w:tcPr>
          <w:p w14:paraId="3D33467B" w14:textId="1CFA1310" w:rsidR="00F3724E" w:rsidRPr="00933780" w:rsidRDefault="00F3724E" w:rsidP="00593560">
            <w:pPr>
              <w:pStyle w:val="NoSpacing"/>
              <w:jc w:val="center"/>
            </w:pPr>
            <w:r w:rsidRPr="00933780">
              <w:t>21,1</w:t>
            </w:r>
          </w:p>
        </w:tc>
        <w:tc>
          <w:tcPr>
            <w:tcW w:w="1560" w:type="dxa"/>
          </w:tcPr>
          <w:p w14:paraId="7323B35F" w14:textId="79F42A3E" w:rsidR="00F3724E" w:rsidRPr="00933780" w:rsidRDefault="00F3724E" w:rsidP="00593560">
            <w:pPr>
              <w:pStyle w:val="NoSpacing"/>
              <w:jc w:val="center"/>
            </w:pPr>
            <w:r w:rsidRPr="00933780">
              <w:t>113/576</w:t>
            </w:r>
          </w:p>
        </w:tc>
      </w:tr>
      <w:tr w:rsidR="00933780" w:rsidRPr="00933780" w14:paraId="399F21A1" w14:textId="77777777" w:rsidTr="00933780">
        <w:tc>
          <w:tcPr>
            <w:tcW w:w="959" w:type="dxa"/>
          </w:tcPr>
          <w:p w14:paraId="4F0C6AAD" w14:textId="50A04836" w:rsidR="00F3724E" w:rsidRPr="00933780" w:rsidRDefault="00F3724E" w:rsidP="004577C0">
            <w:pPr>
              <w:pStyle w:val="NoSpacing"/>
            </w:pPr>
            <w:r w:rsidRPr="00933780">
              <w:t>Dec 14</w:t>
            </w:r>
          </w:p>
        </w:tc>
        <w:tc>
          <w:tcPr>
            <w:tcW w:w="4111" w:type="dxa"/>
          </w:tcPr>
          <w:p w14:paraId="2A6553B4" w14:textId="62B7E000" w:rsidR="00F3724E" w:rsidRPr="00933780" w:rsidRDefault="00F3724E" w:rsidP="004577C0">
            <w:pPr>
              <w:pStyle w:val="NoSpacing"/>
            </w:pPr>
            <w:r w:rsidRPr="00933780">
              <w:t>The North Face Hong Kong 2014</w:t>
            </w:r>
          </w:p>
        </w:tc>
        <w:tc>
          <w:tcPr>
            <w:tcW w:w="1559" w:type="dxa"/>
          </w:tcPr>
          <w:p w14:paraId="0C48E69A" w14:textId="41F2193F" w:rsidR="00F3724E" w:rsidRPr="00933780" w:rsidRDefault="00F3724E" w:rsidP="004577C0">
            <w:pPr>
              <w:pStyle w:val="NoSpacing"/>
            </w:pPr>
            <w:r w:rsidRPr="00933780">
              <w:t>Trail running</w:t>
            </w:r>
          </w:p>
        </w:tc>
        <w:tc>
          <w:tcPr>
            <w:tcW w:w="1417" w:type="dxa"/>
          </w:tcPr>
          <w:p w14:paraId="2D523A6C" w14:textId="77777777" w:rsidR="00F3724E" w:rsidRPr="00933780" w:rsidRDefault="00F3724E" w:rsidP="00593560">
            <w:pPr>
              <w:pStyle w:val="NoSpacing"/>
              <w:jc w:val="center"/>
            </w:pPr>
            <w:r w:rsidRPr="00933780">
              <w:t>50</w:t>
            </w:r>
          </w:p>
          <w:p w14:paraId="63C35CFD" w14:textId="275EBC33" w:rsidR="00933780" w:rsidRPr="00933780" w:rsidRDefault="00933780" w:rsidP="00593560">
            <w:pPr>
              <w:pStyle w:val="NoSpacing"/>
              <w:jc w:val="center"/>
            </w:pPr>
            <w:proofErr w:type="gramStart"/>
            <w:r w:rsidRPr="00933780">
              <w:t>elev.3300</w:t>
            </w:r>
            <w:proofErr w:type="gramEnd"/>
          </w:p>
        </w:tc>
        <w:tc>
          <w:tcPr>
            <w:tcW w:w="1560" w:type="dxa"/>
          </w:tcPr>
          <w:p w14:paraId="58D334D8" w14:textId="27057640" w:rsidR="00F3724E" w:rsidRPr="00933780" w:rsidRDefault="00F3724E" w:rsidP="00593560">
            <w:pPr>
              <w:pStyle w:val="NoSpacing"/>
              <w:jc w:val="center"/>
            </w:pPr>
            <w:r w:rsidRPr="00933780">
              <w:t>150/474</w:t>
            </w:r>
          </w:p>
        </w:tc>
      </w:tr>
      <w:tr w:rsidR="00933780" w:rsidRPr="00933780" w14:paraId="5F2946ED" w14:textId="77777777" w:rsidTr="00933780">
        <w:tc>
          <w:tcPr>
            <w:tcW w:w="959" w:type="dxa"/>
          </w:tcPr>
          <w:p w14:paraId="28D9EB31" w14:textId="2FFF1BA1" w:rsidR="00F3724E" w:rsidRPr="00933780" w:rsidRDefault="00F3724E" w:rsidP="004577C0">
            <w:pPr>
              <w:pStyle w:val="NoSpacing"/>
            </w:pPr>
            <w:r w:rsidRPr="00933780">
              <w:t>Dec 14</w:t>
            </w:r>
          </w:p>
        </w:tc>
        <w:tc>
          <w:tcPr>
            <w:tcW w:w="4111" w:type="dxa"/>
          </w:tcPr>
          <w:p w14:paraId="4B207823" w14:textId="0BD1B3EB" w:rsidR="00F3724E" w:rsidRPr="00933780" w:rsidRDefault="00F3724E" w:rsidP="004577C0">
            <w:pPr>
              <w:pStyle w:val="NoSpacing"/>
            </w:pPr>
            <w:r w:rsidRPr="00933780">
              <w:t>Hanoi Half Marathon 2014</w:t>
            </w:r>
          </w:p>
        </w:tc>
        <w:tc>
          <w:tcPr>
            <w:tcW w:w="1559" w:type="dxa"/>
          </w:tcPr>
          <w:p w14:paraId="37ADBF8A" w14:textId="5E7BF94F" w:rsidR="00F3724E" w:rsidRPr="00933780" w:rsidRDefault="00F3724E" w:rsidP="004577C0">
            <w:pPr>
              <w:pStyle w:val="NoSpacing"/>
            </w:pPr>
            <w:r w:rsidRPr="00933780">
              <w:t>Running</w:t>
            </w:r>
          </w:p>
        </w:tc>
        <w:tc>
          <w:tcPr>
            <w:tcW w:w="1417" w:type="dxa"/>
          </w:tcPr>
          <w:p w14:paraId="1F99EF65" w14:textId="3C47D5EF" w:rsidR="00F3724E" w:rsidRPr="00933780" w:rsidRDefault="00F3724E" w:rsidP="00593560">
            <w:pPr>
              <w:pStyle w:val="NoSpacing"/>
              <w:jc w:val="center"/>
            </w:pPr>
            <w:r w:rsidRPr="00933780">
              <w:t>21,1</w:t>
            </w:r>
          </w:p>
        </w:tc>
        <w:tc>
          <w:tcPr>
            <w:tcW w:w="1560" w:type="dxa"/>
          </w:tcPr>
          <w:p w14:paraId="6F81BC7F" w14:textId="1796341E" w:rsidR="00F3724E" w:rsidRPr="00933780" w:rsidRDefault="00F3724E" w:rsidP="00593560">
            <w:pPr>
              <w:pStyle w:val="NoSpacing"/>
              <w:jc w:val="center"/>
            </w:pPr>
            <w:r w:rsidRPr="00933780">
              <w:t>56/114</w:t>
            </w:r>
          </w:p>
        </w:tc>
      </w:tr>
    </w:tbl>
    <w:p w14:paraId="183EF10D" w14:textId="77777777" w:rsidR="00F3724E" w:rsidRDefault="00F3724E" w:rsidP="004577C0">
      <w:pPr>
        <w:pStyle w:val="NoSpacing"/>
        <w:rPr>
          <w:sz w:val="24"/>
        </w:rPr>
      </w:pPr>
    </w:p>
    <w:p w14:paraId="59223FE3" w14:textId="2A95B705" w:rsidR="00F3724E" w:rsidRDefault="00F3724E" w:rsidP="004577C0">
      <w:pPr>
        <w:pStyle w:val="NoSpacing"/>
        <w:rPr>
          <w:color w:val="EA1378" w:themeColor="text2"/>
          <w:sz w:val="24"/>
        </w:rPr>
      </w:pPr>
      <w:r>
        <w:rPr>
          <w:color w:val="EA1378" w:themeColor="text2"/>
          <w:sz w:val="24"/>
        </w:rPr>
        <w:t xml:space="preserve">Competitions to come before “La </w:t>
      </w:r>
      <w:proofErr w:type="spellStart"/>
      <w:r>
        <w:rPr>
          <w:color w:val="EA1378" w:themeColor="text2"/>
          <w:sz w:val="24"/>
        </w:rPr>
        <w:t>diagonale</w:t>
      </w:r>
      <w:proofErr w:type="spellEnd"/>
      <w:r>
        <w:rPr>
          <w:color w:val="EA1378" w:themeColor="text2"/>
          <w:sz w:val="24"/>
        </w:rPr>
        <w:t xml:space="preserve"> des </w:t>
      </w:r>
      <w:proofErr w:type="spellStart"/>
      <w:r>
        <w:rPr>
          <w:color w:val="EA1378" w:themeColor="text2"/>
          <w:sz w:val="24"/>
        </w:rPr>
        <w:t>fous</w:t>
      </w:r>
      <w:proofErr w:type="spellEnd"/>
      <w:r>
        <w:rPr>
          <w:color w:val="EA1378" w:themeColor="text2"/>
          <w:sz w:val="24"/>
        </w:rPr>
        <w:t>””</w:t>
      </w:r>
    </w:p>
    <w:p w14:paraId="4C9B09DE" w14:textId="77777777" w:rsidR="00F3724E" w:rsidRDefault="00F3724E" w:rsidP="004577C0">
      <w:pPr>
        <w:pStyle w:val="NoSpacing"/>
        <w:rPr>
          <w:color w:val="EA1378" w:themeColor="text2"/>
          <w:sz w:val="24"/>
        </w:rPr>
      </w:pPr>
    </w:p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959"/>
        <w:gridCol w:w="4111"/>
        <w:gridCol w:w="1559"/>
        <w:gridCol w:w="1417"/>
        <w:gridCol w:w="1560"/>
      </w:tblGrid>
      <w:tr w:rsidR="00933780" w:rsidRPr="00933780" w14:paraId="76566A67" w14:textId="77777777" w:rsidTr="00933780">
        <w:tc>
          <w:tcPr>
            <w:tcW w:w="959" w:type="dxa"/>
          </w:tcPr>
          <w:p w14:paraId="3A8E3D70" w14:textId="77777777" w:rsidR="00933780" w:rsidRPr="00933780" w:rsidRDefault="00933780" w:rsidP="00892EE8">
            <w:pPr>
              <w:pStyle w:val="NoSpacing"/>
              <w:jc w:val="center"/>
              <w:rPr>
                <w:b/>
              </w:rPr>
            </w:pPr>
            <w:r w:rsidRPr="00933780">
              <w:rPr>
                <w:b/>
              </w:rPr>
              <w:t>Date</w:t>
            </w:r>
          </w:p>
        </w:tc>
        <w:tc>
          <w:tcPr>
            <w:tcW w:w="4111" w:type="dxa"/>
          </w:tcPr>
          <w:p w14:paraId="7DD7B2DF" w14:textId="77777777" w:rsidR="00933780" w:rsidRPr="00933780" w:rsidRDefault="00933780" w:rsidP="00892EE8">
            <w:pPr>
              <w:pStyle w:val="NoSpacing"/>
              <w:jc w:val="center"/>
              <w:rPr>
                <w:b/>
              </w:rPr>
            </w:pPr>
            <w:r w:rsidRPr="00933780">
              <w:rPr>
                <w:b/>
              </w:rPr>
              <w:t>Race</w:t>
            </w:r>
          </w:p>
        </w:tc>
        <w:tc>
          <w:tcPr>
            <w:tcW w:w="1559" w:type="dxa"/>
          </w:tcPr>
          <w:p w14:paraId="56F61643" w14:textId="77777777" w:rsidR="00933780" w:rsidRPr="00933780" w:rsidRDefault="00933780" w:rsidP="00892EE8">
            <w:pPr>
              <w:pStyle w:val="NoSpacing"/>
              <w:jc w:val="center"/>
              <w:rPr>
                <w:b/>
              </w:rPr>
            </w:pPr>
            <w:r w:rsidRPr="00933780">
              <w:rPr>
                <w:b/>
              </w:rPr>
              <w:t>Type</w:t>
            </w:r>
          </w:p>
        </w:tc>
        <w:tc>
          <w:tcPr>
            <w:tcW w:w="1417" w:type="dxa"/>
          </w:tcPr>
          <w:p w14:paraId="39C0EEEB" w14:textId="64563814" w:rsidR="00933780" w:rsidRPr="00933780" w:rsidRDefault="00933780" w:rsidP="00892EE8">
            <w:pPr>
              <w:pStyle w:val="NoSpacing"/>
              <w:jc w:val="center"/>
              <w:rPr>
                <w:b/>
              </w:rPr>
            </w:pPr>
            <w:r w:rsidRPr="00933780">
              <w:rPr>
                <w:b/>
              </w:rPr>
              <w:t>Dist. Km</w:t>
            </w:r>
          </w:p>
        </w:tc>
        <w:tc>
          <w:tcPr>
            <w:tcW w:w="1560" w:type="dxa"/>
          </w:tcPr>
          <w:p w14:paraId="399A7A66" w14:textId="77777777" w:rsidR="00933780" w:rsidRPr="00933780" w:rsidRDefault="00933780" w:rsidP="00892EE8">
            <w:pPr>
              <w:pStyle w:val="NoSpacing"/>
              <w:jc w:val="center"/>
              <w:rPr>
                <w:b/>
              </w:rPr>
            </w:pPr>
            <w:r w:rsidRPr="00933780">
              <w:rPr>
                <w:b/>
              </w:rPr>
              <w:t>Rank</w:t>
            </w:r>
          </w:p>
        </w:tc>
      </w:tr>
      <w:tr w:rsidR="00933780" w:rsidRPr="00933780" w14:paraId="5FB5B5AF" w14:textId="77777777" w:rsidTr="00933780">
        <w:tc>
          <w:tcPr>
            <w:tcW w:w="959" w:type="dxa"/>
          </w:tcPr>
          <w:p w14:paraId="6C3CD8F7" w14:textId="669A538B" w:rsidR="00933780" w:rsidRPr="00933780" w:rsidRDefault="00933780" w:rsidP="00892EE8">
            <w:pPr>
              <w:pStyle w:val="NoSpacing"/>
            </w:pPr>
            <w:r w:rsidRPr="00933780">
              <w:t>May 15</w:t>
            </w:r>
          </w:p>
        </w:tc>
        <w:tc>
          <w:tcPr>
            <w:tcW w:w="4111" w:type="dxa"/>
          </w:tcPr>
          <w:p w14:paraId="755C7D21" w14:textId="5E26C21B" w:rsidR="00933780" w:rsidRPr="00933780" w:rsidRDefault="00933780" w:rsidP="00892EE8">
            <w:pPr>
              <w:pStyle w:val="NoSpacing"/>
            </w:pPr>
            <w:r w:rsidRPr="00933780">
              <w:t>Le Fruit Off-road Triathlon 2015</w:t>
            </w:r>
          </w:p>
        </w:tc>
        <w:tc>
          <w:tcPr>
            <w:tcW w:w="1559" w:type="dxa"/>
          </w:tcPr>
          <w:p w14:paraId="78394F80" w14:textId="3E5BC206" w:rsidR="00933780" w:rsidRPr="00933780" w:rsidRDefault="00933780" w:rsidP="00892EE8">
            <w:pPr>
              <w:pStyle w:val="NoSpacing"/>
            </w:pPr>
            <w:r w:rsidRPr="00933780">
              <w:t>Off-road triathlon</w:t>
            </w:r>
          </w:p>
        </w:tc>
        <w:tc>
          <w:tcPr>
            <w:tcW w:w="1417" w:type="dxa"/>
          </w:tcPr>
          <w:p w14:paraId="4163FF9A" w14:textId="77777777" w:rsidR="00933780" w:rsidRPr="00933780" w:rsidRDefault="00933780" w:rsidP="00892EE8">
            <w:pPr>
              <w:pStyle w:val="NoSpacing"/>
              <w:jc w:val="center"/>
            </w:pPr>
            <w:r w:rsidRPr="00933780">
              <w:t>51</w:t>
            </w:r>
          </w:p>
          <w:p w14:paraId="49ABCCB9" w14:textId="5E916069" w:rsidR="00933780" w:rsidRPr="00933780" w:rsidRDefault="00933780" w:rsidP="00892EE8">
            <w:pPr>
              <w:pStyle w:val="NoSpacing"/>
              <w:jc w:val="center"/>
            </w:pPr>
          </w:p>
        </w:tc>
        <w:tc>
          <w:tcPr>
            <w:tcW w:w="1560" w:type="dxa"/>
          </w:tcPr>
          <w:p w14:paraId="5ED9AC59" w14:textId="3EA28254" w:rsidR="00933780" w:rsidRPr="00933780" w:rsidRDefault="00933780" w:rsidP="00892EE8">
            <w:pPr>
              <w:pStyle w:val="NoSpacing"/>
              <w:jc w:val="center"/>
            </w:pPr>
          </w:p>
        </w:tc>
      </w:tr>
      <w:tr w:rsidR="00933780" w:rsidRPr="00933780" w14:paraId="329BEC29" w14:textId="77777777" w:rsidTr="00933780">
        <w:tc>
          <w:tcPr>
            <w:tcW w:w="959" w:type="dxa"/>
          </w:tcPr>
          <w:p w14:paraId="5907F53B" w14:textId="63A17EA2" w:rsidR="00933780" w:rsidRPr="00933780" w:rsidRDefault="00933780" w:rsidP="00892EE8">
            <w:pPr>
              <w:pStyle w:val="NoSpacing"/>
            </w:pPr>
            <w:r w:rsidRPr="00933780">
              <w:t>July 15</w:t>
            </w:r>
          </w:p>
        </w:tc>
        <w:tc>
          <w:tcPr>
            <w:tcW w:w="4111" w:type="dxa"/>
          </w:tcPr>
          <w:p w14:paraId="2157BF8A" w14:textId="784662D2" w:rsidR="00933780" w:rsidRPr="00933780" w:rsidRDefault="00933780" w:rsidP="00892EE8">
            <w:pPr>
              <w:pStyle w:val="NoSpacing"/>
            </w:pPr>
            <w:r w:rsidRPr="00933780">
              <w:t xml:space="preserve">Le Trail des </w:t>
            </w:r>
            <w:proofErr w:type="spellStart"/>
            <w:r w:rsidRPr="00933780">
              <w:t>Passerelles</w:t>
            </w:r>
            <w:proofErr w:type="spellEnd"/>
            <w:r w:rsidRPr="00933780">
              <w:t xml:space="preserve"> du </w:t>
            </w:r>
            <w:proofErr w:type="spellStart"/>
            <w:r w:rsidRPr="00933780">
              <w:t>Monteynard</w:t>
            </w:r>
            <w:proofErr w:type="spellEnd"/>
          </w:p>
        </w:tc>
        <w:tc>
          <w:tcPr>
            <w:tcW w:w="1559" w:type="dxa"/>
          </w:tcPr>
          <w:p w14:paraId="3E5BC236" w14:textId="34F5B5EF" w:rsidR="00933780" w:rsidRPr="00933780" w:rsidRDefault="00933780" w:rsidP="00892EE8">
            <w:pPr>
              <w:pStyle w:val="NoSpacing"/>
            </w:pPr>
            <w:r w:rsidRPr="00933780">
              <w:t>Trail running</w:t>
            </w:r>
          </w:p>
        </w:tc>
        <w:tc>
          <w:tcPr>
            <w:tcW w:w="1417" w:type="dxa"/>
          </w:tcPr>
          <w:p w14:paraId="0A2C79E2" w14:textId="77777777" w:rsidR="00933780" w:rsidRPr="00933780" w:rsidRDefault="00933780" w:rsidP="00892EE8">
            <w:pPr>
              <w:pStyle w:val="NoSpacing"/>
              <w:jc w:val="center"/>
            </w:pPr>
            <w:r w:rsidRPr="00933780">
              <w:t>35</w:t>
            </w:r>
          </w:p>
          <w:p w14:paraId="61366A7B" w14:textId="674C8F7E" w:rsidR="00933780" w:rsidRPr="00933780" w:rsidRDefault="00933780" w:rsidP="00892EE8">
            <w:pPr>
              <w:pStyle w:val="NoSpacing"/>
              <w:jc w:val="center"/>
            </w:pPr>
            <w:proofErr w:type="gramStart"/>
            <w:r w:rsidRPr="00933780">
              <w:t>elev.1800</w:t>
            </w:r>
            <w:proofErr w:type="gramEnd"/>
          </w:p>
        </w:tc>
        <w:tc>
          <w:tcPr>
            <w:tcW w:w="1560" w:type="dxa"/>
          </w:tcPr>
          <w:p w14:paraId="7F9FDADA" w14:textId="7B6EA8DA" w:rsidR="00933780" w:rsidRPr="00933780" w:rsidRDefault="00933780" w:rsidP="00892EE8">
            <w:pPr>
              <w:pStyle w:val="NoSpacing"/>
              <w:jc w:val="center"/>
            </w:pPr>
          </w:p>
        </w:tc>
      </w:tr>
      <w:tr w:rsidR="00933780" w:rsidRPr="00933780" w14:paraId="45E465A2" w14:textId="77777777" w:rsidTr="00933780">
        <w:tc>
          <w:tcPr>
            <w:tcW w:w="959" w:type="dxa"/>
          </w:tcPr>
          <w:p w14:paraId="22BFAA40" w14:textId="73F5FAC6" w:rsidR="00933780" w:rsidRPr="00933780" w:rsidRDefault="00933780" w:rsidP="00892EE8">
            <w:pPr>
              <w:pStyle w:val="NoSpacing"/>
            </w:pPr>
            <w:r w:rsidRPr="00933780">
              <w:t>Sept 14</w:t>
            </w:r>
          </w:p>
        </w:tc>
        <w:tc>
          <w:tcPr>
            <w:tcW w:w="4111" w:type="dxa"/>
          </w:tcPr>
          <w:p w14:paraId="2DF32C6C" w14:textId="45358447" w:rsidR="00933780" w:rsidRPr="00933780" w:rsidRDefault="00933780" w:rsidP="00892EE8">
            <w:pPr>
              <w:pStyle w:val="NoSpacing"/>
            </w:pPr>
            <w:r w:rsidRPr="00933780">
              <w:t>Vietnam Mou</w:t>
            </w:r>
            <w:r w:rsidR="00DA449E">
              <w:t>n</w:t>
            </w:r>
            <w:r w:rsidRPr="00933780">
              <w:t>tain Marathon 2015</w:t>
            </w:r>
          </w:p>
        </w:tc>
        <w:tc>
          <w:tcPr>
            <w:tcW w:w="1559" w:type="dxa"/>
          </w:tcPr>
          <w:p w14:paraId="64FBF689" w14:textId="77777777" w:rsidR="00933780" w:rsidRPr="00933780" w:rsidRDefault="00933780" w:rsidP="00892EE8">
            <w:pPr>
              <w:pStyle w:val="NoSpacing"/>
            </w:pPr>
            <w:r w:rsidRPr="00933780">
              <w:t>Trail running</w:t>
            </w:r>
          </w:p>
        </w:tc>
        <w:tc>
          <w:tcPr>
            <w:tcW w:w="1417" w:type="dxa"/>
          </w:tcPr>
          <w:p w14:paraId="7F29BE0B" w14:textId="77777777" w:rsidR="00933780" w:rsidRPr="00933780" w:rsidRDefault="00933780" w:rsidP="00892EE8">
            <w:pPr>
              <w:pStyle w:val="NoSpacing"/>
              <w:jc w:val="center"/>
            </w:pPr>
            <w:r w:rsidRPr="00933780">
              <w:t>70</w:t>
            </w:r>
          </w:p>
          <w:p w14:paraId="312DD4AA" w14:textId="5137D683" w:rsidR="00933780" w:rsidRPr="00933780" w:rsidRDefault="00933780" w:rsidP="00892EE8">
            <w:pPr>
              <w:pStyle w:val="NoSpacing"/>
              <w:jc w:val="center"/>
            </w:pPr>
            <w:proofErr w:type="gramStart"/>
            <w:r w:rsidRPr="00933780">
              <w:t>elev.3000</w:t>
            </w:r>
            <w:proofErr w:type="gramEnd"/>
          </w:p>
        </w:tc>
        <w:tc>
          <w:tcPr>
            <w:tcW w:w="1560" w:type="dxa"/>
          </w:tcPr>
          <w:p w14:paraId="46445101" w14:textId="5F50B951" w:rsidR="00933780" w:rsidRPr="00933780" w:rsidRDefault="00933780" w:rsidP="00892EE8">
            <w:pPr>
              <w:pStyle w:val="NoSpacing"/>
              <w:jc w:val="center"/>
            </w:pPr>
          </w:p>
        </w:tc>
      </w:tr>
    </w:tbl>
    <w:p w14:paraId="6E62A62D" w14:textId="77777777" w:rsidR="00F3724E" w:rsidRDefault="00F3724E" w:rsidP="004577C0">
      <w:pPr>
        <w:pStyle w:val="NoSpacing"/>
        <w:rPr>
          <w:sz w:val="24"/>
        </w:rPr>
      </w:pPr>
    </w:p>
    <w:p w14:paraId="2CB4FD0E" w14:textId="34651D5A" w:rsidR="00133838" w:rsidRPr="00F3724E" w:rsidRDefault="00F47216" w:rsidP="004577C0">
      <w:pPr>
        <w:pStyle w:val="NoSpacing"/>
        <w:rPr>
          <w:color w:val="EA1378" w:themeColor="text2"/>
          <w:sz w:val="24"/>
        </w:rPr>
      </w:pPr>
      <w:r w:rsidRPr="00F3724E">
        <w:rPr>
          <w:color w:val="EA1378" w:themeColor="text2"/>
          <w:sz w:val="24"/>
        </w:rPr>
        <w:t>Others sports events where Nicolas had fun, gained experience in managing pain</w:t>
      </w:r>
      <w:proofErr w:type="gramStart"/>
      <w:r w:rsidRPr="00F3724E">
        <w:rPr>
          <w:color w:val="EA1378" w:themeColor="text2"/>
          <w:sz w:val="24"/>
        </w:rPr>
        <w:t>… ,</w:t>
      </w:r>
      <w:proofErr w:type="gramEnd"/>
      <w:r w:rsidRPr="00F3724E">
        <w:rPr>
          <w:color w:val="EA1378" w:themeColor="text2"/>
          <w:sz w:val="24"/>
        </w:rPr>
        <w:t xml:space="preserve"> and of course finished! </w:t>
      </w:r>
    </w:p>
    <w:p w14:paraId="68D9E5C5" w14:textId="77777777" w:rsidR="00F47216" w:rsidRDefault="00F47216" w:rsidP="00F47216">
      <w:pPr>
        <w:pStyle w:val="NoSpacing"/>
        <w:rPr>
          <w:sz w:val="24"/>
        </w:rPr>
      </w:pPr>
    </w:p>
    <w:p w14:paraId="3E4F8C96" w14:textId="53C0096A" w:rsidR="00F47216" w:rsidRDefault="00F47216" w:rsidP="00F47216">
      <w:pPr>
        <w:pStyle w:val="NoSpacing"/>
        <w:numPr>
          <w:ilvl w:val="0"/>
          <w:numId w:val="8"/>
        </w:numPr>
        <w:rPr>
          <w:sz w:val="24"/>
        </w:rPr>
      </w:pPr>
      <w:r>
        <w:rPr>
          <w:sz w:val="24"/>
        </w:rPr>
        <w:t xml:space="preserve">Ta Lai Trophy 2015 &amp; 2014: </w:t>
      </w:r>
      <w:proofErr w:type="spellStart"/>
      <w:r>
        <w:rPr>
          <w:sz w:val="24"/>
        </w:rPr>
        <w:t>Quadriathlon</w:t>
      </w:r>
      <w:proofErr w:type="spellEnd"/>
      <w:r>
        <w:rPr>
          <w:sz w:val="24"/>
        </w:rPr>
        <w:t xml:space="preserve"> in the Vietnamese </w:t>
      </w:r>
      <w:proofErr w:type="gramStart"/>
      <w:r>
        <w:rPr>
          <w:sz w:val="24"/>
        </w:rPr>
        <w:t>Jungle ;</w:t>
      </w:r>
      <w:proofErr w:type="gramEnd"/>
      <w:r>
        <w:rPr>
          <w:sz w:val="24"/>
        </w:rPr>
        <w:t xml:space="preserve"> Kayak, swimming, mountain Bike, off road running</w:t>
      </w:r>
    </w:p>
    <w:p w14:paraId="697E1188" w14:textId="7DE582DA" w:rsidR="00F47216" w:rsidRDefault="00F47216" w:rsidP="00F47216">
      <w:pPr>
        <w:pStyle w:val="NoSpacing"/>
        <w:numPr>
          <w:ilvl w:val="0"/>
          <w:numId w:val="8"/>
        </w:numPr>
        <w:rPr>
          <w:sz w:val="24"/>
        </w:rPr>
      </w:pPr>
      <w:r>
        <w:rPr>
          <w:sz w:val="24"/>
        </w:rPr>
        <w:t>Dragon Dash 2015 HCMC</w:t>
      </w:r>
    </w:p>
    <w:p w14:paraId="0E6524CA" w14:textId="1B4519DE" w:rsidR="00F47216" w:rsidRDefault="00F47216" w:rsidP="00F47216">
      <w:pPr>
        <w:pStyle w:val="NoSpacing"/>
        <w:numPr>
          <w:ilvl w:val="0"/>
          <w:numId w:val="8"/>
        </w:numPr>
        <w:rPr>
          <w:sz w:val="24"/>
        </w:rPr>
      </w:pPr>
      <w:proofErr w:type="spellStart"/>
      <w:r>
        <w:rPr>
          <w:sz w:val="24"/>
        </w:rPr>
        <w:t>Danang</w:t>
      </w:r>
      <w:proofErr w:type="spellEnd"/>
      <w:r>
        <w:rPr>
          <w:sz w:val="24"/>
        </w:rPr>
        <w:t xml:space="preserve"> International Marathon </w:t>
      </w:r>
      <w:proofErr w:type="gramStart"/>
      <w:r>
        <w:rPr>
          <w:sz w:val="24"/>
        </w:rPr>
        <w:t>2014</w:t>
      </w:r>
      <w:r w:rsidR="00933780">
        <w:rPr>
          <w:sz w:val="24"/>
        </w:rPr>
        <w:t>,…</w:t>
      </w:r>
      <w:proofErr w:type="gramEnd"/>
    </w:p>
    <w:p w14:paraId="365CE01F" w14:textId="77777777" w:rsidR="00133838" w:rsidRDefault="00133838" w:rsidP="004577C0">
      <w:pPr>
        <w:pStyle w:val="NoSpacing"/>
        <w:rPr>
          <w:sz w:val="24"/>
        </w:rPr>
      </w:pPr>
    </w:p>
    <w:p w14:paraId="39937130" w14:textId="4205246F" w:rsidR="00A152BA" w:rsidRDefault="00A152BA" w:rsidP="004577C0">
      <w:pPr>
        <w:pStyle w:val="NoSpacing"/>
        <w:rPr>
          <w:sz w:val="24"/>
        </w:rPr>
      </w:pPr>
      <w:r>
        <w:rPr>
          <w:sz w:val="24"/>
        </w:rPr>
        <w:t xml:space="preserve">Here, Nicolas will update here regularly on his training status, conditions and publish articles on </w:t>
      </w:r>
      <w:r w:rsidR="00DA449E">
        <w:rPr>
          <w:sz w:val="24"/>
        </w:rPr>
        <w:t xml:space="preserve">his </w:t>
      </w:r>
      <w:proofErr w:type="spellStart"/>
      <w:r>
        <w:rPr>
          <w:sz w:val="24"/>
        </w:rPr>
        <w:t>equipment</w:t>
      </w:r>
      <w:r w:rsidR="00DA449E">
        <w:rPr>
          <w:sz w:val="24"/>
        </w:rPr>
        <w:t>s</w:t>
      </w:r>
      <w:proofErr w:type="spellEnd"/>
      <w:r>
        <w:rPr>
          <w:sz w:val="24"/>
        </w:rPr>
        <w:t>, nutrition, …</w:t>
      </w:r>
    </w:p>
    <w:p w14:paraId="7537E109" w14:textId="77777777" w:rsidR="00A152BA" w:rsidRDefault="00A152BA" w:rsidP="004577C0">
      <w:pPr>
        <w:pStyle w:val="NoSpacing"/>
        <w:rPr>
          <w:sz w:val="24"/>
        </w:rPr>
      </w:pPr>
    </w:p>
    <w:p w14:paraId="7BC116C5" w14:textId="1604A4FD" w:rsidR="00A152BA" w:rsidRDefault="00A152BA" w:rsidP="00A152BA">
      <w:pPr>
        <w:pStyle w:val="NoSpacing"/>
        <w:numPr>
          <w:ilvl w:val="0"/>
          <w:numId w:val="8"/>
        </w:numPr>
        <w:rPr>
          <w:sz w:val="24"/>
        </w:rPr>
      </w:pPr>
      <w:r>
        <w:rPr>
          <w:sz w:val="24"/>
        </w:rPr>
        <w:t>Link</w:t>
      </w:r>
    </w:p>
    <w:p w14:paraId="304BF39A" w14:textId="1587D1FB" w:rsidR="00A152BA" w:rsidRDefault="00A152BA" w:rsidP="00A152BA">
      <w:pPr>
        <w:pStyle w:val="NoSpacing"/>
        <w:numPr>
          <w:ilvl w:val="0"/>
          <w:numId w:val="8"/>
        </w:numPr>
        <w:rPr>
          <w:sz w:val="24"/>
        </w:rPr>
      </w:pPr>
      <w:r>
        <w:rPr>
          <w:sz w:val="24"/>
        </w:rPr>
        <w:t>Link</w:t>
      </w:r>
    </w:p>
    <w:p w14:paraId="4B3A4577" w14:textId="116280E1" w:rsidR="00A152BA" w:rsidRDefault="00A152BA" w:rsidP="00A152BA">
      <w:pPr>
        <w:pStyle w:val="NoSpacing"/>
        <w:numPr>
          <w:ilvl w:val="0"/>
          <w:numId w:val="8"/>
        </w:numPr>
        <w:rPr>
          <w:sz w:val="24"/>
        </w:rPr>
      </w:pPr>
      <w:r>
        <w:rPr>
          <w:sz w:val="24"/>
        </w:rPr>
        <w:t>Link</w:t>
      </w:r>
    </w:p>
    <w:p w14:paraId="168F454E" w14:textId="77777777" w:rsidR="00A152BA" w:rsidRDefault="00A152BA" w:rsidP="00A152BA">
      <w:pPr>
        <w:pStyle w:val="NoSpacing"/>
        <w:numPr>
          <w:ilvl w:val="0"/>
          <w:numId w:val="8"/>
        </w:numPr>
        <w:rPr>
          <w:sz w:val="24"/>
        </w:rPr>
      </w:pPr>
    </w:p>
    <w:p w14:paraId="240EDD87" w14:textId="77777777" w:rsidR="00133838" w:rsidRDefault="00133838" w:rsidP="004577C0">
      <w:pPr>
        <w:pStyle w:val="NoSpacing"/>
        <w:rPr>
          <w:sz w:val="24"/>
        </w:rPr>
      </w:pPr>
    </w:p>
    <w:p w14:paraId="69555CD5" w14:textId="679A430B" w:rsidR="00933780" w:rsidRDefault="00933780">
      <w:pPr>
        <w:rPr>
          <w:sz w:val="24"/>
        </w:rPr>
      </w:pPr>
      <w:r>
        <w:rPr>
          <w:sz w:val="24"/>
        </w:rPr>
        <w:br w:type="page"/>
      </w:r>
    </w:p>
    <w:p w14:paraId="240AEE11" w14:textId="77777777" w:rsidR="00133838" w:rsidRDefault="00133838" w:rsidP="004577C0">
      <w:pPr>
        <w:pStyle w:val="NoSpacing"/>
        <w:rPr>
          <w:sz w:val="24"/>
        </w:rPr>
      </w:pPr>
    </w:p>
    <w:p w14:paraId="0AD73A96" w14:textId="77777777" w:rsidR="00133838" w:rsidRDefault="00133838" w:rsidP="004577C0">
      <w:pPr>
        <w:pStyle w:val="NoSpacing"/>
        <w:rPr>
          <w:sz w:val="24"/>
        </w:rPr>
      </w:pPr>
    </w:p>
    <w:p w14:paraId="12FC526A" w14:textId="5ED541C3" w:rsidR="008C33CE" w:rsidRDefault="0075473D" w:rsidP="009A6AC7">
      <w:pPr>
        <w:pStyle w:val="Heading2"/>
        <w:numPr>
          <w:ilvl w:val="1"/>
          <w:numId w:val="1"/>
        </w:numPr>
      </w:pPr>
      <w:proofErr w:type="spellStart"/>
      <w:r>
        <w:t>L’association</w:t>
      </w:r>
      <w:proofErr w:type="spellEnd"/>
    </w:p>
    <w:p w14:paraId="530E4E84" w14:textId="77777777" w:rsidR="0075473D" w:rsidRDefault="0075473D" w:rsidP="004577C0">
      <w:pPr>
        <w:pStyle w:val="NoSpacing"/>
        <w:rPr>
          <w:sz w:val="24"/>
        </w:rPr>
      </w:pPr>
    </w:p>
    <w:p w14:paraId="78401B30" w14:textId="77777777" w:rsidR="00EE6149" w:rsidRDefault="00EE6149" w:rsidP="004577C0">
      <w:pPr>
        <w:pStyle w:val="NoSpacing"/>
        <w:rPr>
          <w:sz w:val="24"/>
        </w:rPr>
      </w:pPr>
    </w:p>
    <w:p w14:paraId="4E5FEE48" w14:textId="77777777" w:rsidR="00EE6149" w:rsidRDefault="00EE6149" w:rsidP="004577C0">
      <w:pPr>
        <w:pStyle w:val="NoSpacing"/>
        <w:rPr>
          <w:sz w:val="24"/>
        </w:rPr>
      </w:pPr>
    </w:p>
    <w:p w14:paraId="51452515" w14:textId="77777777" w:rsidR="00EE6149" w:rsidRDefault="00EE6149" w:rsidP="004577C0">
      <w:pPr>
        <w:pStyle w:val="NoSpacing"/>
        <w:rPr>
          <w:sz w:val="24"/>
        </w:rPr>
      </w:pPr>
    </w:p>
    <w:p w14:paraId="7374A569" w14:textId="77777777" w:rsidR="009A6AC7" w:rsidRDefault="009A6AC7" w:rsidP="009A6AC7">
      <w:pPr>
        <w:pStyle w:val="NoSpacing"/>
        <w:rPr>
          <w:b/>
          <w:color w:val="EA1378" w:themeColor="text2"/>
          <w:sz w:val="24"/>
        </w:rPr>
      </w:pPr>
      <w:r w:rsidRPr="00A05F06">
        <w:rPr>
          <w:b/>
          <w:color w:val="EA1378" w:themeColor="text2"/>
          <w:sz w:val="24"/>
        </w:rPr>
        <w:t xml:space="preserve">Note </w:t>
      </w:r>
      <w:proofErr w:type="gramStart"/>
      <w:r w:rsidRPr="00A05F06">
        <w:rPr>
          <w:b/>
          <w:color w:val="EA1378" w:themeColor="text2"/>
          <w:sz w:val="24"/>
        </w:rPr>
        <w:t>that :</w:t>
      </w:r>
      <w:proofErr w:type="gramEnd"/>
      <w:r w:rsidRPr="00A05F06">
        <w:rPr>
          <w:b/>
          <w:color w:val="EA1378" w:themeColor="text2"/>
          <w:sz w:val="24"/>
        </w:rPr>
        <w:t xml:space="preserve"> </w:t>
      </w:r>
    </w:p>
    <w:p w14:paraId="5CFA9FEF" w14:textId="4002D73A" w:rsidR="009A6AC7" w:rsidRDefault="00BE350F" w:rsidP="009A6AC7">
      <w:pPr>
        <w:pStyle w:val="NoSpacing"/>
        <w:rPr>
          <w:sz w:val="24"/>
        </w:rPr>
      </w:pPr>
      <w:r w:rsidRPr="00BE350F">
        <w:rPr>
          <w:b/>
          <w:color w:val="EA1378" w:themeColor="text2"/>
          <w:sz w:val="24"/>
        </w:rPr>
        <w:t>ALL d</w:t>
      </w:r>
      <w:r w:rsidR="009A6AC7" w:rsidRPr="00A05F06">
        <w:rPr>
          <w:b/>
          <w:color w:val="EA1378" w:themeColor="text2"/>
          <w:sz w:val="24"/>
        </w:rPr>
        <w:t xml:space="preserve">onated money will go </w:t>
      </w:r>
      <w:r w:rsidR="009A6AC7">
        <w:rPr>
          <w:b/>
          <w:color w:val="EA1378" w:themeColor="text2"/>
          <w:sz w:val="24"/>
        </w:rPr>
        <w:t xml:space="preserve">entirely and </w:t>
      </w:r>
      <w:r w:rsidR="009A6AC7" w:rsidRPr="00A05F06">
        <w:rPr>
          <w:b/>
          <w:color w:val="EA1378" w:themeColor="text2"/>
          <w:sz w:val="24"/>
        </w:rPr>
        <w:t>directly to the Charity</w:t>
      </w:r>
      <w:r w:rsidR="009A6AC7">
        <w:rPr>
          <w:b/>
          <w:color w:val="EA1378" w:themeColor="text2"/>
          <w:sz w:val="24"/>
        </w:rPr>
        <w:t xml:space="preserve"> “Les </w:t>
      </w:r>
      <w:proofErr w:type="spellStart"/>
      <w:r w:rsidR="009A6AC7">
        <w:rPr>
          <w:b/>
          <w:color w:val="EA1378" w:themeColor="text2"/>
          <w:sz w:val="24"/>
        </w:rPr>
        <w:t>Enfants</w:t>
      </w:r>
      <w:proofErr w:type="spellEnd"/>
      <w:r w:rsidR="009A6AC7">
        <w:rPr>
          <w:b/>
          <w:color w:val="EA1378" w:themeColor="text2"/>
          <w:sz w:val="24"/>
        </w:rPr>
        <w:t xml:space="preserve"> du Dragon” </w:t>
      </w:r>
    </w:p>
    <w:p w14:paraId="64AC8A2B" w14:textId="77777777" w:rsidR="00EE6149" w:rsidRDefault="00EE6149" w:rsidP="004577C0">
      <w:pPr>
        <w:pStyle w:val="NoSpacing"/>
        <w:rPr>
          <w:sz w:val="24"/>
        </w:rPr>
      </w:pPr>
    </w:p>
    <w:p w14:paraId="57A186C7" w14:textId="77777777" w:rsidR="0075473D" w:rsidRDefault="0075473D" w:rsidP="004577C0">
      <w:pPr>
        <w:pStyle w:val="NoSpacing"/>
        <w:rPr>
          <w:sz w:val="24"/>
        </w:rPr>
      </w:pPr>
    </w:p>
    <w:p w14:paraId="4513600C" w14:textId="39FD6075" w:rsidR="0075473D" w:rsidRDefault="00570E16" w:rsidP="009A6AC7">
      <w:pPr>
        <w:pStyle w:val="Heading2"/>
        <w:numPr>
          <w:ilvl w:val="1"/>
          <w:numId w:val="1"/>
        </w:numPr>
      </w:pPr>
      <w:r>
        <w:t>S</w:t>
      </w:r>
      <w:r w:rsidR="0075473D">
        <w:t>ponsor</w:t>
      </w:r>
    </w:p>
    <w:p w14:paraId="48012E9A" w14:textId="77777777" w:rsidR="0075473D" w:rsidRDefault="0075473D" w:rsidP="004577C0">
      <w:pPr>
        <w:pStyle w:val="NoSpacing"/>
        <w:rPr>
          <w:sz w:val="24"/>
        </w:rPr>
      </w:pPr>
    </w:p>
    <w:p w14:paraId="486A28F1" w14:textId="77777777" w:rsidR="00570E16" w:rsidRDefault="00570E16" w:rsidP="004577C0">
      <w:pPr>
        <w:pStyle w:val="NoSpacing"/>
        <w:rPr>
          <w:sz w:val="24"/>
        </w:rPr>
      </w:pPr>
    </w:p>
    <w:p w14:paraId="2BB1877C" w14:textId="77777777" w:rsidR="00570E16" w:rsidRDefault="00570E16" w:rsidP="004577C0">
      <w:pPr>
        <w:pStyle w:val="NoSpacing"/>
        <w:rPr>
          <w:sz w:val="24"/>
        </w:rPr>
      </w:pPr>
    </w:p>
    <w:p w14:paraId="4866A14E" w14:textId="348F1295" w:rsidR="000509DB" w:rsidRDefault="00570E16" w:rsidP="004577C0">
      <w:pPr>
        <w:pStyle w:val="NoSpacing"/>
        <w:rPr>
          <w:sz w:val="24"/>
        </w:rPr>
      </w:pPr>
      <w:r w:rsidRPr="00570E16">
        <w:rPr>
          <w:b/>
          <w:sz w:val="24"/>
          <w:u w:val="thick"/>
        </w:rPr>
        <w:t xml:space="preserve">The </w:t>
      </w:r>
      <w:r w:rsidR="000509DB" w:rsidRPr="00570E16">
        <w:rPr>
          <w:b/>
          <w:sz w:val="24"/>
          <w:u w:val="thick"/>
        </w:rPr>
        <w:t xml:space="preserve">Ruby </w:t>
      </w:r>
      <w:proofErr w:type="spellStart"/>
      <w:r w:rsidR="000509DB" w:rsidRPr="00570E16">
        <w:rPr>
          <w:b/>
          <w:sz w:val="24"/>
          <w:u w:val="thick"/>
        </w:rPr>
        <w:t>Soho</w:t>
      </w:r>
      <w:proofErr w:type="spellEnd"/>
      <w:r w:rsidRPr="00570E16">
        <w:rPr>
          <w:b/>
          <w:sz w:val="24"/>
          <w:u w:val="thick"/>
        </w:rPr>
        <w:t xml:space="preserve"> </w:t>
      </w:r>
      <w:proofErr w:type="gramStart"/>
      <w:r w:rsidRPr="00570E16">
        <w:rPr>
          <w:b/>
          <w:sz w:val="24"/>
          <w:u w:val="thick"/>
        </w:rPr>
        <w:t>Saigon</w:t>
      </w:r>
      <w:r>
        <w:rPr>
          <w:sz w:val="24"/>
        </w:rPr>
        <w:t xml:space="preserve"> </w:t>
      </w:r>
      <w:r w:rsidR="000509DB">
        <w:rPr>
          <w:sz w:val="24"/>
        </w:rPr>
        <w:t>!</w:t>
      </w:r>
      <w:proofErr w:type="gramEnd"/>
    </w:p>
    <w:p w14:paraId="338BCE5C" w14:textId="77777777" w:rsidR="000509DB" w:rsidRDefault="000509DB" w:rsidP="004577C0">
      <w:pPr>
        <w:pStyle w:val="NoSpacing"/>
        <w:rPr>
          <w:sz w:val="24"/>
        </w:rPr>
      </w:pPr>
    </w:p>
    <w:p w14:paraId="15786FD3" w14:textId="77777777" w:rsidR="000509DB" w:rsidRDefault="000509DB" w:rsidP="004577C0">
      <w:pPr>
        <w:pStyle w:val="NoSpacing"/>
        <w:rPr>
          <w:sz w:val="24"/>
        </w:rPr>
      </w:pPr>
    </w:p>
    <w:p w14:paraId="6ABC5872" w14:textId="5E22C0F1" w:rsidR="0075473D" w:rsidRDefault="00570E16" w:rsidP="004577C0">
      <w:pPr>
        <w:pStyle w:val="NoSpacing"/>
        <w:rPr>
          <w:sz w:val="24"/>
        </w:rPr>
      </w:pPr>
      <w:r>
        <w:rPr>
          <w:sz w:val="24"/>
        </w:rPr>
        <w:t>Potentials</w:t>
      </w:r>
    </w:p>
    <w:p w14:paraId="7361A990" w14:textId="2C381F32" w:rsidR="00570E16" w:rsidRDefault="00570E16" w:rsidP="004577C0">
      <w:pPr>
        <w:pStyle w:val="NoSpacing"/>
        <w:rPr>
          <w:sz w:val="24"/>
        </w:rPr>
      </w:pPr>
      <w:r>
        <w:rPr>
          <w:sz w:val="24"/>
        </w:rPr>
        <w:t xml:space="preserve">Thu sports, any others even small </w:t>
      </w:r>
      <w:r w:rsidR="009A6AC7">
        <w:rPr>
          <w:sz w:val="24"/>
        </w:rPr>
        <w:t>very welcome…!</w:t>
      </w:r>
      <w:r w:rsidRPr="00570E16">
        <w:rPr>
          <w:sz w:val="24"/>
        </w:rPr>
        <w:sym w:font="Wingdings" w:char="F04A"/>
      </w:r>
    </w:p>
    <w:p w14:paraId="339EA4EA" w14:textId="77777777" w:rsidR="00BE350F" w:rsidRDefault="00BE350F" w:rsidP="004577C0">
      <w:pPr>
        <w:pStyle w:val="NoSpacing"/>
        <w:rPr>
          <w:sz w:val="24"/>
        </w:rPr>
      </w:pPr>
    </w:p>
    <w:p w14:paraId="68297913" w14:textId="77777777" w:rsidR="00BE350F" w:rsidRDefault="00BE350F" w:rsidP="004577C0">
      <w:pPr>
        <w:pStyle w:val="NoSpacing"/>
        <w:rPr>
          <w:sz w:val="24"/>
        </w:rPr>
      </w:pPr>
    </w:p>
    <w:p w14:paraId="1A16C677" w14:textId="77777777" w:rsidR="00BE350F" w:rsidRDefault="00BE350F" w:rsidP="004577C0">
      <w:pPr>
        <w:pStyle w:val="NoSpacing"/>
        <w:rPr>
          <w:sz w:val="24"/>
        </w:rPr>
      </w:pPr>
    </w:p>
    <w:p w14:paraId="76C880AB" w14:textId="77777777" w:rsidR="00BE350F" w:rsidRDefault="00BE350F" w:rsidP="004577C0">
      <w:pPr>
        <w:pStyle w:val="NoSpacing"/>
        <w:rPr>
          <w:sz w:val="24"/>
        </w:rPr>
      </w:pPr>
    </w:p>
    <w:p w14:paraId="06910476" w14:textId="7A6198CA" w:rsidR="0075473D" w:rsidRDefault="001210E9" w:rsidP="009A6AC7">
      <w:pPr>
        <w:pStyle w:val="Heading2"/>
        <w:numPr>
          <w:ilvl w:val="1"/>
          <w:numId w:val="1"/>
        </w:numPr>
      </w:pPr>
      <w:r>
        <w:t xml:space="preserve">Contacts and links </w:t>
      </w:r>
    </w:p>
    <w:p w14:paraId="2D402B78" w14:textId="77777777" w:rsidR="0075473D" w:rsidRDefault="0075473D" w:rsidP="004577C0">
      <w:pPr>
        <w:pStyle w:val="NoSpacing"/>
        <w:rPr>
          <w:sz w:val="24"/>
        </w:rPr>
      </w:pPr>
    </w:p>
    <w:p w14:paraId="6F2F42E7" w14:textId="77777777" w:rsidR="000509DB" w:rsidRDefault="000509DB" w:rsidP="004577C0">
      <w:pPr>
        <w:pStyle w:val="NoSpacing"/>
        <w:rPr>
          <w:sz w:val="24"/>
        </w:rPr>
      </w:pPr>
    </w:p>
    <w:p w14:paraId="03267DD3" w14:textId="4C9D225F" w:rsidR="009A6AC7" w:rsidRDefault="009A6AC7">
      <w:pPr>
        <w:rPr>
          <w:sz w:val="24"/>
        </w:rPr>
      </w:pPr>
      <w:r>
        <w:rPr>
          <w:sz w:val="24"/>
        </w:rPr>
        <w:br w:type="page"/>
      </w:r>
    </w:p>
    <w:p w14:paraId="433C834F" w14:textId="77777777" w:rsidR="000509DB" w:rsidRDefault="000509DB" w:rsidP="004577C0">
      <w:pPr>
        <w:pStyle w:val="NoSpacing"/>
        <w:rPr>
          <w:sz w:val="24"/>
        </w:rPr>
      </w:pPr>
    </w:p>
    <w:p w14:paraId="6A718CF6" w14:textId="77777777" w:rsidR="0075473D" w:rsidRDefault="0075473D" w:rsidP="004577C0">
      <w:pPr>
        <w:pStyle w:val="NoSpacing"/>
        <w:rPr>
          <w:sz w:val="24"/>
        </w:rPr>
      </w:pPr>
    </w:p>
    <w:p w14:paraId="00A30AF4" w14:textId="6E991BC7" w:rsidR="0075473D" w:rsidRDefault="001210E9" w:rsidP="009A6AC7">
      <w:pPr>
        <w:pStyle w:val="Heading2"/>
        <w:numPr>
          <w:ilvl w:val="1"/>
          <w:numId w:val="1"/>
        </w:numPr>
      </w:pPr>
      <w:r>
        <w:t>Gallery</w:t>
      </w:r>
    </w:p>
    <w:p w14:paraId="663847CB" w14:textId="77777777" w:rsidR="00AF54F2" w:rsidRDefault="00AF54F2" w:rsidP="004577C0">
      <w:pPr>
        <w:pStyle w:val="NoSpacing"/>
        <w:rPr>
          <w:sz w:val="24"/>
        </w:rPr>
      </w:pPr>
    </w:p>
    <w:p w14:paraId="18272FC2" w14:textId="77777777" w:rsidR="00AF54F2" w:rsidRDefault="00AF54F2" w:rsidP="004577C0">
      <w:pPr>
        <w:pStyle w:val="NoSpacing"/>
        <w:rPr>
          <w:sz w:val="24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621"/>
        <w:gridCol w:w="4622"/>
      </w:tblGrid>
      <w:tr w:rsidR="00AF54F2" w14:paraId="3D3E7467" w14:textId="77777777" w:rsidTr="00164DF2">
        <w:tc>
          <w:tcPr>
            <w:tcW w:w="9243" w:type="dxa"/>
            <w:gridSpan w:val="2"/>
          </w:tcPr>
          <w:p w14:paraId="11C13C99" w14:textId="3E5E83CC" w:rsidR="00AF54F2" w:rsidRPr="00AF54F2" w:rsidRDefault="00AF54F2" w:rsidP="004577C0">
            <w:pPr>
              <w:pStyle w:val="NoSpacing"/>
              <w:rPr>
                <w:b/>
                <w:color w:val="EA1378" w:themeColor="accent1"/>
                <w:sz w:val="24"/>
              </w:rPr>
            </w:pPr>
            <w:r w:rsidRPr="00AF54F2">
              <w:rPr>
                <w:b/>
                <w:color w:val="EA1378" w:themeColor="accent1"/>
                <w:sz w:val="24"/>
              </w:rPr>
              <w:t>NICOLAS</w:t>
            </w:r>
          </w:p>
        </w:tc>
      </w:tr>
      <w:tr w:rsidR="009A6AC7" w14:paraId="282CC8C4" w14:textId="77777777" w:rsidTr="00864FF7">
        <w:tc>
          <w:tcPr>
            <w:tcW w:w="4621" w:type="dxa"/>
          </w:tcPr>
          <w:p w14:paraId="20045D73" w14:textId="603DF511" w:rsidR="009A6AC7" w:rsidRDefault="00AF54F2" w:rsidP="004577C0">
            <w:pPr>
              <w:pStyle w:val="NoSpacing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3EF7C4B" wp14:editId="55803165">
                  <wp:extent cx="2794000" cy="1862455"/>
                  <wp:effectExtent l="0" t="0" r="0" b="0"/>
                  <wp:docPr id="8" name="Picture 8" descr="FusionDrive:nprivet:Pictures:Photos:Photos06_14:2014:ipad2014:IMG_03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usionDrive:nprivet:Pictures:Photos:Photos06_14:2014:ipad2014:IMG_03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000" cy="1862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2" w:type="dxa"/>
          </w:tcPr>
          <w:p w14:paraId="6281C9EF" w14:textId="4C1BFF58" w:rsidR="009A6AC7" w:rsidRDefault="00864FF7" w:rsidP="004577C0">
            <w:pPr>
              <w:pStyle w:val="NoSpacing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CA99281" wp14:editId="66AB139B">
                  <wp:extent cx="2794000" cy="1862455"/>
                  <wp:effectExtent l="0" t="0" r="0" b="0"/>
                  <wp:docPr id="6" name="Picture 6" descr="FusionDrive:nprivet:Pictures:Photos:Photos06_14:2014:September-december:photo 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usionDrive:nprivet:Pictures:Photos:Photos06_14:2014:September-december:photo 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000" cy="1862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6AC7" w14:paraId="1A446DDA" w14:textId="77777777" w:rsidTr="00864FF7">
        <w:tc>
          <w:tcPr>
            <w:tcW w:w="4621" w:type="dxa"/>
          </w:tcPr>
          <w:p w14:paraId="591ED31B" w14:textId="77777777" w:rsidR="009A6AC7" w:rsidRDefault="009A6AC7" w:rsidP="004577C0">
            <w:pPr>
              <w:pStyle w:val="NoSpacing"/>
              <w:rPr>
                <w:sz w:val="24"/>
              </w:rPr>
            </w:pPr>
          </w:p>
        </w:tc>
        <w:tc>
          <w:tcPr>
            <w:tcW w:w="4622" w:type="dxa"/>
          </w:tcPr>
          <w:p w14:paraId="0E958CBA" w14:textId="77777777" w:rsidR="009A6AC7" w:rsidRDefault="009A6AC7" w:rsidP="004577C0">
            <w:pPr>
              <w:pStyle w:val="NoSpacing"/>
              <w:rPr>
                <w:sz w:val="24"/>
              </w:rPr>
            </w:pPr>
          </w:p>
        </w:tc>
      </w:tr>
      <w:tr w:rsidR="009A6AC7" w14:paraId="3263C397" w14:textId="77777777" w:rsidTr="00864FF7">
        <w:tc>
          <w:tcPr>
            <w:tcW w:w="4621" w:type="dxa"/>
          </w:tcPr>
          <w:p w14:paraId="4E36F31A" w14:textId="51741997" w:rsidR="009A6AC7" w:rsidRDefault="00864FF7" w:rsidP="004577C0">
            <w:pPr>
              <w:pStyle w:val="NoSpacing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504ADAB4" wp14:editId="36FAE01A">
                  <wp:extent cx="2794000" cy="3733800"/>
                  <wp:effectExtent l="0" t="0" r="0" b="0"/>
                  <wp:docPr id="3" name="Picture 3" descr="FusionDrive:nprivet:Pictures:Photos:Photos06_14:2015:dragon:IMG_28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usionDrive:nprivet:Pictures:Photos:Photos06_14:2015:dragon:IMG_28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000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2" w:type="dxa"/>
          </w:tcPr>
          <w:p w14:paraId="2D18FB0C" w14:textId="53DCFF60" w:rsidR="009A6AC7" w:rsidRDefault="00AF54F2" w:rsidP="004577C0">
            <w:pPr>
              <w:pStyle w:val="NoSpacing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24D19BAE" wp14:editId="184E177D">
                  <wp:extent cx="2785745" cy="1972945"/>
                  <wp:effectExtent l="0" t="0" r="8255" b="8255"/>
                  <wp:docPr id="1" name="Picture 1" descr="FusionDrive:nprivet:Desktop:Screen Shot 2015-04-07 at 14.10.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usionDrive:nprivet:Desktop:Screen Shot 2015-04-07 at 14.10.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5745" cy="1972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6AC7" w14:paraId="66AB9DF2" w14:textId="77777777" w:rsidTr="00864FF7">
        <w:tc>
          <w:tcPr>
            <w:tcW w:w="4621" w:type="dxa"/>
          </w:tcPr>
          <w:p w14:paraId="38535597" w14:textId="5273895C" w:rsidR="009A6AC7" w:rsidRDefault="00864FF7" w:rsidP="004577C0">
            <w:pPr>
              <w:pStyle w:val="NoSpacing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1F514CD3" wp14:editId="568BF645">
                  <wp:extent cx="2785745" cy="4182745"/>
                  <wp:effectExtent l="0" t="0" r="8255" b="8255"/>
                  <wp:docPr id="9" name="Picture 9" descr="FusionDrive:nprivet:Pictures:Photos:Photos06_14:2014:ipad2014:IMG_054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usionDrive:nprivet:Pictures:Photos:Photos06_14:2014:ipad2014:IMG_054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5745" cy="418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2" w:type="dxa"/>
          </w:tcPr>
          <w:p w14:paraId="7007649C" w14:textId="393B1F76" w:rsidR="009A6AC7" w:rsidRDefault="00AF54F2" w:rsidP="004577C0">
            <w:pPr>
              <w:pStyle w:val="NoSpacing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435ACD10" wp14:editId="19A874D4">
                  <wp:extent cx="2794000" cy="4199255"/>
                  <wp:effectExtent l="0" t="0" r="0" b="0"/>
                  <wp:docPr id="14" name="Picture 14" descr="FusionDrive:nprivet:Pictures:Photos:Photos06_14:2014:ipad2014:IMG_134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FusionDrive:nprivet:Pictures:Photos:Photos06_14:2014:ipad2014:IMG_134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000" cy="419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6AC7" w14:paraId="0E854FD3" w14:textId="77777777" w:rsidTr="00864FF7">
        <w:tc>
          <w:tcPr>
            <w:tcW w:w="4621" w:type="dxa"/>
          </w:tcPr>
          <w:p w14:paraId="60D72EB2" w14:textId="1939904C" w:rsidR="009A6AC7" w:rsidRDefault="00AF54F2" w:rsidP="004577C0">
            <w:pPr>
              <w:pStyle w:val="NoSpacing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270E30F" wp14:editId="1F8A5708">
                  <wp:extent cx="2785745" cy="2074545"/>
                  <wp:effectExtent l="0" t="0" r="8255" b="8255"/>
                  <wp:docPr id="13" name="Picture 13" descr="FusionDrive:nprivet:Pictures:Photos:Photos06_14:2014:ipad2014:IMG_13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FusionDrive:nprivet:Pictures:Photos:Photos06_14:2014:ipad2014:IMG_133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5745" cy="2074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2" w:type="dxa"/>
          </w:tcPr>
          <w:p w14:paraId="3A273E14" w14:textId="01592E96" w:rsidR="009A6AC7" w:rsidRDefault="00864FF7" w:rsidP="004577C0">
            <w:pPr>
              <w:pStyle w:val="NoSpacing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533F18F" wp14:editId="4D66F1DB">
                  <wp:extent cx="2794000" cy="2099945"/>
                  <wp:effectExtent l="0" t="0" r="0" b="8255"/>
                  <wp:docPr id="11" name="Picture 11" descr="FusionDrive:nprivet:Pictures:Photos:Photos06_14:2014:ipad2014:IMG_12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FusionDrive:nprivet:Pictures:Photos:Photos06_14:2014:ipad2014:IMG_12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000" cy="2099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727A" w14:paraId="35261D08" w14:textId="77777777" w:rsidTr="00864FF7">
        <w:tc>
          <w:tcPr>
            <w:tcW w:w="4621" w:type="dxa"/>
          </w:tcPr>
          <w:p w14:paraId="0D2C8914" w14:textId="063FA890" w:rsidR="009F727A" w:rsidRDefault="009F727A" w:rsidP="004577C0">
            <w:pPr>
              <w:pStyle w:val="NoSpacing"/>
              <w:rPr>
                <w:noProof/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52E0B67" wp14:editId="3800801D">
                  <wp:extent cx="2794000" cy="2651760"/>
                  <wp:effectExtent l="0" t="0" r="0" b="0"/>
                  <wp:docPr id="23" name="Picture 23" descr="FusionDrive:nprivet:Desktop:IMG_052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usionDrive:nprivet:Desktop:IMG_052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000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2" w:type="dxa"/>
          </w:tcPr>
          <w:p w14:paraId="00937CC4" w14:textId="2C32D24D" w:rsidR="009F727A" w:rsidRDefault="009F727A" w:rsidP="004577C0">
            <w:pPr>
              <w:pStyle w:val="NoSpacing"/>
              <w:rPr>
                <w:noProof/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4BAA50C" wp14:editId="775A855D">
                  <wp:extent cx="2794000" cy="1862455"/>
                  <wp:effectExtent l="0" t="0" r="0" b="0"/>
                  <wp:docPr id="10" name="Picture 10" descr="FusionDrive:nprivet:Pictures:Photos:Photos06_14:2014:ipad2014:IMG_07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FusionDrive:nprivet:Pictures:Photos:Photos06_14:2014:ipad2014:IMG_07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000" cy="1862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6AC7" w14:paraId="578645C3" w14:textId="77777777" w:rsidTr="00864FF7">
        <w:tc>
          <w:tcPr>
            <w:tcW w:w="4621" w:type="dxa"/>
          </w:tcPr>
          <w:p w14:paraId="2B53FADD" w14:textId="0A1106B2" w:rsidR="009A6AC7" w:rsidRDefault="00AF54F2" w:rsidP="004577C0">
            <w:pPr>
              <w:pStyle w:val="NoSpacing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03AEA2A8" wp14:editId="6D9F0F0B">
                  <wp:extent cx="2794000" cy="4199255"/>
                  <wp:effectExtent l="0" t="0" r="0" b="0"/>
                  <wp:docPr id="16" name="Picture 16" descr="FusionDrive:nprivet:Pictures:Photos:Photos06_14:2014:ipad2014:IMG_136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FusionDrive:nprivet:Pictures:Photos:Photos06_14:2014:ipad2014:IMG_136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000" cy="419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2" w:type="dxa"/>
          </w:tcPr>
          <w:p w14:paraId="4FCBC661" w14:textId="28986B18" w:rsidR="009A6AC7" w:rsidRDefault="009F727A" w:rsidP="004577C0">
            <w:pPr>
              <w:pStyle w:val="NoSpacing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14080D3A" wp14:editId="19AD6F6A">
                  <wp:extent cx="2783840" cy="2618740"/>
                  <wp:effectExtent l="0" t="0" r="10160" b="0"/>
                  <wp:docPr id="22" name="Picture 22" descr="FusionDrive:nprivet:Desktop:nic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usionDrive:nprivet:Desktop:nic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3840" cy="2618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CB821B" w14:textId="73145704" w:rsidR="001210E9" w:rsidRDefault="001210E9" w:rsidP="004577C0">
      <w:pPr>
        <w:pStyle w:val="NoSpacing"/>
        <w:rPr>
          <w:sz w:val="24"/>
        </w:rPr>
      </w:pPr>
    </w:p>
    <w:p w14:paraId="544AECFF" w14:textId="77777777" w:rsidR="001210E9" w:rsidRDefault="001210E9" w:rsidP="004577C0">
      <w:pPr>
        <w:pStyle w:val="NoSpacing"/>
        <w:rPr>
          <w:sz w:val="24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621"/>
        <w:gridCol w:w="4622"/>
      </w:tblGrid>
      <w:tr w:rsidR="00894302" w14:paraId="6B720D73" w14:textId="77777777" w:rsidTr="00164DF2">
        <w:tc>
          <w:tcPr>
            <w:tcW w:w="9243" w:type="dxa"/>
            <w:gridSpan w:val="2"/>
          </w:tcPr>
          <w:p w14:paraId="19B90E9B" w14:textId="04FD1E3B" w:rsidR="00894302" w:rsidRPr="00894302" w:rsidRDefault="00BE350F" w:rsidP="004577C0">
            <w:pPr>
              <w:pStyle w:val="NoSpacing"/>
              <w:rPr>
                <w:b/>
                <w:color w:val="EA1378" w:themeColor="accent1"/>
                <w:sz w:val="24"/>
              </w:rPr>
            </w:pPr>
            <w:r>
              <w:rPr>
                <w:b/>
                <w:color w:val="EA1378" w:themeColor="accent1"/>
                <w:sz w:val="24"/>
              </w:rPr>
              <w:t xml:space="preserve">The Reunion Island - </w:t>
            </w:r>
            <w:r w:rsidR="00894302">
              <w:rPr>
                <w:b/>
                <w:color w:val="EA1378" w:themeColor="accent1"/>
                <w:sz w:val="24"/>
              </w:rPr>
              <w:t xml:space="preserve">La </w:t>
            </w:r>
            <w:proofErr w:type="spellStart"/>
            <w:r w:rsidR="00894302">
              <w:rPr>
                <w:b/>
                <w:color w:val="EA1378" w:themeColor="accent1"/>
                <w:sz w:val="24"/>
              </w:rPr>
              <w:t>diagonale</w:t>
            </w:r>
            <w:proofErr w:type="spellEnd"/>
            <w:r w:rsidR="00894302">
              <w:rPr>
                <w:b/>
                <w:color w:val="EA1378" w:themeColor="accent1"/>
                <w:sz w:val="24"/>
              </w:rPr>
              <w:t xml:space="preserve"> des </w:t>
            </w:r>
            <w:proofErr w:type="spellStart"/>
            <w:r w:rsidR="00894302">
              <w:rPr>
                <w:b/>
                <w:color w:val="EA1378" w:themeColor="accent1"/>
                <w:sz w:val="24"/>
              </w:rPr>
              <w:t>fous</w:t>
            </w:r>
            <w:proofErr w:type="spellEnd"/>
          </w:p>
        </w:tc>
      </w:tr>
      <w:tr w:rsidR="00894302" w14:paraId="367EA08E" w14:textId="77777777" w:rsidTr="00894302">
        <w:tc>
          <w:tcPr>
            <w:tcW w:w="4621" w:type="dxa"/>
          </w:tcPr>
          <w:p w14:paraId="117AD703" w14:textId="77777777" w:rsidR="00894302" w:rsidRDefault="00894302" w:rsidP="004577C0">
            <w:pPr>
              <w:pStyle w:val="NoSpacing"/>
              <w:rPr>
                <w:sz w:val="24"/>
              </w:rPr>
            </w:pPr>
          </w:p>
        </w:tc>
        <w:tc>
          <w:tcPr>
            <w:tcW w:w="4622" w:type="dxa"/>
          </w:tcPr>
          <w:p w14:paraId="309746A9" w14:textId="77777777" w:rsidR="00894302" w:rsidRDefault="00894302" w:rsidP="004577C0">
            <w:pPr>
              <w:pStyle w:val="NoSpacing"/>
              <w:rPr>
                <w:sz w:val="24"/>
              </w:rPr>
            </w:pPr>
          </w:p>
        </w:tc>
      </w:tr>
      <w:tr w:rsidR="00894302" w14:paraId="7C8B622A" w14:textId="77777777" w:rsidTr="00894302">
        <w:tc>
          <w:tcPr>
            <w:tcW w:w="4621" w:type="dxa"/>
          </w:tcPr>
          <w:p w14:paraId="32E2354A" w14:textId="77777777" w:rsidR="00894302" w:rsidRDefault="00894302" w:rsidP="004577C0">
            <w:pPr>
              <w:pStyle w:val="NoSpacing"/>
              <w:rPr>
                <w:sz w:val="24"/>
              </w:rPr>
            </w:pPr>
          </w:p>
        </w:tc>
        <w:tc>
          <w:tcPr>
            <w:tcW w:w="4622" w:type="dxa"/>
          </w:tcPr>
          <w:p w14:paraId="2B231939" w14:textId="77777777" w:rsidR="00894302" w:rsidRDefault="00894302" w:rsidP="004577C0">
            <w:pPr>
              <w:pStyle w:val="NoSpacing"/>
              <w:rPr>
                <w:sz w:val="24"/>
              </w:rPr>
            </w:pPr>
          </w:p>
        </w:tc>
      </w:tr>
      <w:tr w:rsidR="00894302" w14:paraId="7543FBCF" w14:textId="77777777" w:rsidTr="00894302">
        <w:tc>
          <w:tcPr>
            <w:tcW w:w="4621" w:type="dxa"/>
          </w:tcPr>
          <w:p w14:paraId="0A41E9E2" w14:textId="77777777" w:rsidR="00894302" w:rsidRDefault="00894302" w:rsidP="004577C0">
            <w:pPr>
              <w:pStyle w:val="NoSpacing"/>
              <w:rPr>
                <w:sz w:val="24"/>
              </w:rPr>
            </w:pPr>
          </w:p>
        </w:tc>
        <w:tc>
          <w:tcPr>
            <w:tcW w:w="4622" w:type="dxa"/>
          </w:tcPr>
          <w:p w14:paraId="1DB64A10" w14:textId="77777777" w:rsidR="00894302" w:rsidRDefault="00894302" w:rsidP="004577C0">
            <w:pPr>
              <w:pStyle w:val="NoSpacing"/>
              <w:rPr>
                <w:sz w:val="24"/>
              </w:rPr>
            </w:pPr>
          </w:p>
        </w:tc>
      </w:tr>
      <w:tr w:rsidR="00894302" w14:paraId="69EA0555" w14:textId="77777777" w:rsidTr="00894302">
        <w:tc>
          <w:tcPr>
            <w:tcW w:w="4621" w:type="dxa"/>
          </w:tcPr>
          <w:p w14:paraId="4C2036A6" w14:textId="77777777" w:rsidR="00894302" w:rsidRDefault="00894302" w:rsidP="004577C0">
            <w:pPr>
              <w:pStyle w:val="NoSpacing"/>
              <w:rPr>
                <w:sz w:val="24"/>
              </w:rPr>
            </w:pPr>
          </w:p>
        </w:tc>
        <w:tc>
          <w:tcPr>
            <w:tcW w:w="4622" w:type="dxa"/>
          </w:tcPr>
          <w:p w14:paraId="0ADD614A" w14:textId="77777777" w:rsidR="00894302" w:rsidRDefault="00894302" w:rsidP="004577C0">
            <w:pPr>
              <w:pStyle w:val="NoSpacing"/>
              <w:rPr>
                <w:sz w:val="24"/>
              </w:rPr>
            </w:pPr>
          </w:p>
        </w:tc>
      </w:tr>
      <w:tr w:rsidR="00894302" w14:paraId="4546CAEC" w14:textId="77777777" w:rsidTr="00894302">
        <w:tc>
          <w:tcPr>
            <w:tcW w:w="4621" w:type="dxa"/>
          </w:tcPr>
          <w:p w14:paraId="51DB8996" w14:textId="77777777" w:rsidR="00894302" w:rsidRDefault="00894302" w:rsidP="004577C0">
            <w:pPr>
              <w:pStyle w:val="NoSpacing"/>
              <w:rPr>
                <w:sz w:val="24"/>
              </w:rPr>
            </w:pPr>
          </w:p>
        </w:tc>
        <w:tc>
          <w:tcPr>
            <w:tcW w:w="4622" w:type="dxa"/>
          </w:tcPr>
          <w:p w14:paraId="6E3A150F" w14:textId="77777777" w:rsidR="00894302" w:rsidRDefault="00894302" w:rsidP="004577C0">
            <w:pPr>
              <w:pStyle w:val="NoSpacing"/>
              <w:rPr>
                <w:sz w:val="24"/>
              </w:rPr>
            </w:pPr>
          </w:p>
        </w:tc>
      </w:tr>
      <w:tr w:rsidR="00894302" w14:paraId="3F8AA5F3" w14:textId="77777777" w:rsidTr="00894302">
        <w:tc>
          <w:tcPr>
            <w:tcW w:w="4621" w:type="dxa"/>
          </w:tcPr>
          <w:p w14:paraId="47E39DEB" w14:textId="04914379" w:rsidR="00894302" w:rsidRDefault="00164DF2" w:rsidP="004577C0">
            <w:pPr>
              <w:pStyle w:val="NoSpacing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307CF808" wp14:editId="13B0E6C1">
                  <wp:extent cx="2794000" cy="4368800"/>
                  <wp:effectExtent l="0" t="0" r="0" b="0"/>
                  <wp:docPr id="17" name="Picture 17" descr="FusionDrive:nprivet:Desktop:Site_fous:affiche-GrandRai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FusionDrive:nprivet:Desktop:Site_fous:affiche-GrandRai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000" cy="436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2" w:type="dxa"/>
          </w:tcPr>
          <w:p w14:paraId="022E2694" w14:textId="4F23DA5F" w:rsidR="00894302" w:rsidRDefault="00164DF2" w:rsidP="004577C0">
            <w:pPr>
              <w:pStyle w:val="NoSpacing"/>
              <w:rPr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 wp14:anchorId="59739B81" wp14:editId="14D1C94A">
                  <wp:extent cx="2794000" cy="2794000"/>
                  <wp:effectExtent l="0" t="0" r="0" b="0"/>
                  <wp:docPr id="19" name="Picture 19" descr="FusionDrive:nprivet:Desktop:Site_fous:tshirt-grandraid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FusionDrive:nprivet:Desktop:Site_fous:tshirt-grandraid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000" cy="279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4302" w14:paraId="2F60B6F7" w14:textId="77777777" w:rsidTr="00894302">
        <w:tc>
          <w:tcPr>
            <w:tcW w:w="4621" w:type="dxa"/>
          </w:tcPr>
          <w:p w14:paraId="450D3F3C" w14:textId="77777777" w:rsidR="00894302" w:rsidRDefault="00894302" w:rsidP="004577C0">
            <w:pPr>
              <w:pStyle w:val="NoSpacing"/>
              <w:rPr>
                <w:sz w:val="24"/>
              </w:rPr>
            </w:pPr>
          </w:p>
        </w:tc>
        <w:tc>
          <w:tcPr>
            <w:tcW w:w="4622" w:type="dxa"/>
          </w:tcPr>
          <w:p w14:paraId="283FB71E" w14:textId="77777777" w:rsidR="00894302" w:rsidRDefault="00894302" w:rsidP="004577C0">
            <w:pPr>
              <w:pStyle w:val="NoSpacing"/>
              <w:rPr>
                <w:sz w:val="24"/>
              </w:rPr>
            </w:pPr>
          </w:p>
        </w:tc>
      </w:tr>
    </w:tbl>
    <w:p w14:paraId="5972CC67" w14:textId="77777777" w:rsidR="001210E9" w:rsidRDefault="001210E9" w:rsidP="004577C0">
      <w:pPr>
        <w:pStyle w:val="NoSpacing"/>
        <w:rPr>
          <w:sz w:val="24"/>
        </w:rPr>
      </w:pPr>
    </w:p>
    <w:p w14:paraId="76B5BC53" w14:textId="77777777" w:rsidR="000509DB" w:rsidRDefault="000509DB" w:rsidP="004577C0">
      <w:pPr>
        <w:pStyle w:val="NoSpacing"/>
        <w:rPr>
          <w:sz w:val="24"/>
        </w:rPr>
      </w:pPr>
    </w:p>
    <w:p w14:paraId="3506B098" w14:textId="77777777" w:rsidR="000509DB" w:rsidRDefault="000509DB" w:rsidP="004577C0">
      <w:pPr>
        <w:pStyle w:val="NoSpacing"/>
        <w:rPr>
          <w:sz w:val="24"/>
        </w:rPr>
      </w:pPr>
    </w:p>
    <w:p w14:paraId="5CB18C1C" w14:textId="77777777" w:rsidR="000509DB" w:rsidRDefault="000509DB" w:rsidP="004577C0">
      <w:pPr>
        <w:pStyle w:val="NoSpacing"/>
        <w:rPr>
          <w:sz w:val="24"/>
        </w:rPr>
      </w:pPr>
    </w:p>
    <w:p w14:paraId="3D30B96C" w14:textId="77777777" w:rsidR="00D51E89" w:rsidRDefault="00D51E89" w:rsidP="004577C0">
      <w:pPr>
        <w:pStyle w:val="NoSpacing"/>
        <w:rPr>
          <w:sz w:val="24"/>
        </w:rPr>
      </w:pPr>
    </w:p>
    <w:p w14:paraId="398B5314" w14:textId="0E898417" w:rsidR="00D51E89" w:rsidRPr="00167B40" w:rsidRDefault="00D51E89" w:rsidP="009A6AC7">
      <w:pPr>
        <w:rPr>
          <w:sz w:val="24"/>
        </w:rPr>
      </w:pPr>
    </w:p>
    <w:sectPr w:rsidR="00D51E89" w:rsidRPr="00167B40" w:rsidSect="004577C0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42E82FF" w14:textId="77777777" w:rsidR="007A182C" w:rsidRDefault="007A182C" w:rsidP="004577C0">
      <w:pPr>
        <w:spacing w:after="0" w:line="240" w:lineRule="auto"/>
      </w:pPr>
      <w:r>
        <w:separator/>
      </w:r>
    </w:p>
  </w:endnote>
  <w:endnote w:type="continuationSeparator" w:id="0">
    <w:p w14:paraId="6B974264" w14:textId="77777777" w:rsidR="007A182C" w:rsidRDefault="007A182C" w:rsidP="004577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DB129DF" w14:textId="77777777" w:rsidR="007A182C" w:rsidRDefault="007A182C" w:rsidP="004577C0">
      <w:pPr>
        <w:spacing w:after="0" w:line="240" w:lineRule="auto"/>
      </w:pPr>
      <w:r>
        <w:separator/>
      </w:r>
    </w:p>
  </w:footnote>
  <w:footnote w:type="continuationSeparator" w:id="0">
    <w:p w14:paraId="16B83851" w14:textId="77777777" w:rsidR="007A182C" w:rsidRDefault="007A182C" w:rsidP="004577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865FC5"/>
    <w:multiLevelType w:val="hybridMultilevel"/>
    <w:tmpl w:val="81DA1B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1E2228"/>
    <w:multiLevelType w:val="multilevel"/>
    <w:tmpl w:val="13867A3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>
    <w:nsid w:val="1F5F3D1E"/>
    <w:multiLevelType w:val="multilevel"/>
    <w:tmpl w:val="13867A3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>
    <w:nsid w:val="239673F0"/>
    <w:multiLevelType w:val="multilevel"/>
    <w:tmpl w:val="567EBC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>
    <w:nsid w:val="25F02B5F"/>
    <w:multiLevelType w:val="multilevel"/>
    <w:tmpl w:val="13867A3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>
    <w:nsid w:val="44787699"/>
    <w:multiLevelType w:val="hybridMultilevel"/>
    <w:tmpl w:val="F4F60538"/>
    <w:lvl w:ilvl="0" w:tplc="0CF67A0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3A6544E"/>
    <w:multiLevelType w:val="hybridMultilevel"/>
    <w:tmpl w:val="16F62C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45E60EC"/>
    <w:multiLevelType w:val="hybridMultilevel"/>
    <w:tmpl w:val="1696FFA6"/>
    <w:lvl w:ilvl="0" w:tplc="40627000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FFC22DD"/>
    <w:multiLevelType w:val="multilevel"/>
    <w:tmpl w:val="567EBC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">
    <w:nsid w:val="7EA13222"/>
    <w:multiLevelType w:val="multilevel"/>
    <w:tmpl w:val="567EBC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>
    <w:abstractNumId w:val="8"/>
  </w:num>
  <w:num w:numId="2">
    <w:abstractNumId w:val="0"/>
  </w:num>
  <w:num w:numId="3">
    <w:abstractNumId w:val="9"/>
  </w:num>
  <w:num w:numId="4">
    <w:abstractNumId w:val="1"/>
  </w:num>
  <w:num w:numId="5">
    <w:abstractNumId w:val="4"/>
  </w:num>
  <w:num w:numId="6">
    <w:abstractNumId w:val="2"/>
  </w:num>
  <w:num w:numId="7">
    <w:abstractNumId w:val="6"/>
  </w:num>
  <w:num w:numId="8">
    <w:abstractNumId w:val="5"/>
  </w:num>
  <w:num w:numId="9">
    <w:abstractNumId w:val="3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attachedTemplate r:id="rId1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67B40"/>
    <w:rsid w:val="000509DB"/>
    <w:rsid w:val="001210E9"/>
    <w:rsid w:val="00133838"/>
    <w:rsid w:val="00154B2F"/>
    <w:rsid w:val="001561CD"/>
    <w:rsid w:val="00164DF2"/>
    <w:rsid w:val="00167B40"/>
    <w:rsid w:val="00310BA0"/>
    <w:rsid w:val="003142EA"/>
    <w:rsid w:val="003D39F7"/>
    <w:rsid w:val="004577C0"/>
    <w:rsid w:val="004667CA"/>
    <w:rsid w:val="00570E16"/>
    <w:rsid w:val="00593560"/>
    <w:rsid w:val="006E31C9"/>
    <w:rsid w:val="0075473D"/>
    <w:rsid w:val="00784026"/>
    <w:rsid w:val="007A182C"/>
    <w:rsid w:val="00815117"/>
    <w:rsid w:val="008551C3"/>
    <w:rsid w:val="00864FF7"/>
    <w:rsid w:val="00891A6E"/>
    <w:rsid w:val="00892EE8"/>
    <w:rsid w:val="00894302"/>
    <w:rsid w:val="008B196E"/>
    <w:rsid w:val="008C33CE"/>
    <w:rsid w:val="008D772D"/>
    <w:rsid w:val="00933780"/>
    <w:rsid w:val="0094297A"/>
    <w:rsid w:val="00945AB2"/>
    <w:rsid w:val="009960A9"/>
    <w:rsid w:val="009A6AC7"/>
    <w:rsid w:val="009F32C4"/>
    <w:rsid w:val="009F727A"/>
    <w:rsid w:val="00A05F06"/>
    <w:rsid w:val="00A152BA"/>
    <w:rsid w:val="00A21A4D"/>
    <w:rsid w:val="00A52D17"/>
    <w:rsid w:val="00AF54F2"/>
    <w:rsid w:val="00B612DF"/>
    <w:rsid w:val="00B758EF"/>
    <w:rsid w:val="00B768AD"/>
    <w:rsid w:val="00B856D5"/>
    <w:rsid w:val="00BE350F"/>
    <w:rsid w:val="00C00FF5"/>
    <w:rsid w:val="00C33D18"/>
    <w:rsid w:val="00C876AD"/>
    <w:rsid w:val="00CB3434"/>
    <w:rsid w:val="00D344DE"/>
    <w:rsid w:val="00D51E89"/>
    <w:rsid w:val="00DA449E"/>
    <w:rsid w:val="00DC0175"/>
    <w:rsid w:val="00E2645E"/>
    <w:rsid w:val="00E3114C"/>
    <w:rsid w:val="00E804A0"/>
    <w:rsid w:val="00E92EC7"/>
    <w:rsid w:val="00EB1002"/>
    <w:rsid w:val="00EE6149"/>
    <w:rsid w:val="00F34C60"/>
    <w:rsid w:val="00F3724E"/>
    <w:rsid w:val="00F472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0E7A25E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67C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A50D54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67C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EA1378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7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77C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577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77C0"/>
  </w:style>
  <w:style w:type="paragraph" w:styleId="Footer">
    <w:name w:val="footer"/>
    <w:basedOn w:val="Normal"/>
    <w:link w:val="FooterChar"/>
    <w:uiPriority w:val="99"/>
    <w:unhideWhenUsed/>
    <w:rsid w:val="004577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77C0"/>
  </w:style>
  <w:style w:type="paragraph" w:styleId="NoSpacing">
    <w:name w:val="No Spacing"/>
    <w:uiPriority w:val="1"/>
    <w:qFormat/>
    <w:rsid w:val="004577C0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4667CA"/>
    <w:rPr>
      <w:rFonts w:asciiTheme="majorHAnsi" w:eastAsiaTheme="majorEastAsia" w:hAnsiTheme="majorHAnsi" w:cstheme="majorBidi"/>
      <w:b/>
      <w:bCs/>
      <w:color w:val="A50D54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667CA"/>
    <w:rPr>
      <w:rFonts w:asciiTheme="majorHAnsi" w:eastAsiaTheme="majorEastAsia" w:hAnsiTheme="majorHAnsi" w:cstheme="majorBidi"/>
      <w:b/>
      <w:bCs/>
      <w:color w:val="EA1378" w:themeColor="accent1"/>
      <w:sz w:val="26"/>
      <w:szCs w:val="26"/>
    </w:rPr>
  </w:style>
  <w:style w:type="table" w:styleId="TableGrid">
    <w:name w:val="Table Grid"/>
    <w:basedOn w:val="TableNormal"/>
    <w:uiPriority w:val="59"/>
    <w:rsid w:val="00E804A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9F32C4"/>
    <w:rPr>
      <w:color w:val="0C0C0C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F32C4"/>
    <w:rPr>
      <w:color w:val="A5A5A5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612D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667C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A50D54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67C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EA1378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77C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77C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577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77C0"/>
  </w:style>
  <w:style w:type="paragraph" w:styleId="Footer">
    <w:name w:val="footer"/>
    <w:basedOn w:val="Normal"/>
    <w:link w:val="FooterChar"/>
    <w:uiPriority w:val="99"/>
    <w:unhideWhenUsed/>
    <w:rsid w:val="004577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77C0"/>
  </w:style>
  <w:style w:type="paragraph" w:styleId="NoSpacing">
    <w:name w:val="No Spacing"/>
    <w:uiPriority w:val="1"/>
    <w:qFormat/>
    <w:rsid w:val="004577C0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4667CA"/>
    <w:rPr>
      <w:rFonts w:asciiTheme="majorHAnsi" w:eastAsiaTheme="majorEastAsia" w:hAnsiTheme="majorHAnsi" w:cstheme="majorBidi"/>
      <w:b/>
      <w:bCs/>
      <w:color w:val="A50D54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667CA"/>
    <w:rPr>
      <w:rFonts w:asciiTheme="majorHAnsi" w:eastAsiaTheme="majorEastAsia" w:hAnsiTheme="majorHAnsi" w:cstheme="majorBidi"/>
      <w:b/>
      <w:bCs/>
      <w:color w:val="EA1378" w:themeColor="accent1"/>
      <w:sz w:val="26"/>
      <w:szCs w:val="26"/>
    </w:rPr>
  </w:style>
  <w:style w:type="table" w:styleId="TableGrid">
    <w:name w:val="Table Grid"/>
    <w:basedOn w:val="TableNormal"/>
    <w:uiPriority w:val="59"/>
    <w:rsid w:val="00E804A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9F32C4"/>
    <w:rPr>
      <w:color w:val="0C0C0C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F32C4"/>
    <w:rPr>
      <w:color w:val="A5A5A5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612D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6.jpeg"/><Relationship Id="rId21" Type="http://schemas.openxmlformats.org/officeDocument/2006/relationships/hyperlink" Target="https://www.facebook.com/groups/342286199158879/?ref=ts&amp;fref=ts" TargetMode="External"/><Relationship Id="rId22" Type="http://schemas.openxmlformats.org/officeDocument/2006/relationships/hyperlink" Target="https://www.facebook.com/privet.nicolas" TargetMode="External"/><Relationship Id="rId23" Type="http://schemas.openxmlformats.org/officeDocument/2006/relationships/hyperlink" Target="http://www.grandraid-reunion.com/" TargetMode="External"/><Relationship Id="rId24" Type="http://schemas.openxmlformats.org/officeDocument/2006/relationships/image" Target="media/image7.jpeg"/><Relationship Id="rId25" Type="http://schemas.openxmlformats.org/officeDocument/2006/relationships/hyperlink" Target="http://en.wikipedia.org/wiki/Ultramarathon" TargetMode="External"/><Relationship Id="rId26" Type="http://schemas.openxmlformats.org/officeDocument/2006/relationships/hyperlink" Target="http://en.wikipedia.org/wiki/R%C3%A9union" TargetMode="External"/><Relationship Id="rId27" Type="http://schemas.openxmlformats.org/officeDocument/2006/relationships/hyperlink" Target="http://www.grandraid-reunion.com/?lang=en" TargetMode="External"/><Relationship Id="rId28" Type="http://schemas.openxmlformats.org/officeDocument/2006/relationships/hyperlink" Target="https://www.facebook.com/pages/Grand-Raid-R&#233;union-Officiel/571671339550394?ref=ts&amp;fref=ts" TargetMode="External"/><Relationship Id="rId29" Type="http://schemas.openxmlformats.org/officeDocument/2006/relationships/hyperlink" Target="https://www.youtube.com/watch?v=XXVSsu6grnI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hyperlink" Target="https://www.youtube.com/watch?v=z6Q7ohpeF7I" TargetMode="External"/><Relationship Id="rId31" Type="http://schemas.openxmlformats.org/officeDocument/2006/relationships/image" Target="media/image8.jpeg"/><Relationship Id="rId32" Type="http://schemas.openxmlformats.org/officeDocument/2006/relationships/image" Target="media/image9.jpeg"/><Relationship Id="rId9" Type="http://schemas.openxmlformats.org/officeDocument/2006/relationships/hyperlink" Target="http://www.runforacause.vn" TargetMode="Externa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10.jpeg"/><Relationship Id="rId34" Type="http://schemas.openxmlformats.org/officeDocument/2006/relationships/image" Target="media/image11.jpeg"/><Relationship Id="rId35" Type="http://schemas.openxmlformats.org/officeDocument/2006/relationships/image" Target="media/image12.png"/><Relationship Id="rId36" Type="http://schemas.openxmlformats.org/officeDocument/2006/relationships/image" Target="media/image13.jpeg"/><Relationship Id="rId10" Type="http://schemas.openxmlformats.org/officeDocument/2006/relationships/image" Target="media/image1.png"/><Relationship Id="rId11" Type="http://schemas.openxmlformats.org/officeDocument/2006/relationships/image" Target="media/image2.png"/><Relationship Id="rId12" Type="http://schemas.openxmlformats.org/officeDocument/2006/relationships/image" Target="media/image3.jpeg"/><Relationship Id="rId13" Type="http://schemas.openxmlformats.org/officeDocument/2006/relationships/image" Target="media/image4.jpeg"/><Relationship Id="rId14" Type="http://schemas.openxmlformats.org/officeDocument/2006/relationships/hyperlink" Target="http://www.grandraid-reunion.com" TargetMode="External"/><Relationship Id="rId15" Type="http://schemas.openxmlformats.org/officeDocument/2006/relationships/hyperlink" Target="http://www.grandraid-reunion.com/?lang=en" TargetMode="External"/><Relationship Id="rId16" Type="http://schemas.openxmlformats.org/officeDocument/2006/relationships/hyperlink" Target="https://www.facebook.com/pages/Grand-Raid-R&#233;union-Officiel/571671339550394?ref=ts&amp;fref=ts" TargetMode="External"/><Relationship Id="rId17" Type="http://schemas.openxmlformats.org/officeDocument/2006/relationships/hyperlink" Target="http://lesenfantsdudragon.com/" TargetMode="External"/><Relationship Id="rId18" Type="http://schemas.openxmlformats.org/officeDocument/2006/relationships/hyperlink" Target="https://www.facebook.com/groups/Enfantsdudragon" TargetMode="External"/><Relationship Id="rId19" Type="http://schemas.openxmlformats.org/officeDocument/2006/relationships/image" Target="media/image5.png"/><Relationship Id="rId37" Type="http://schemas.openxmlformats.org/officeDocument/2006/relationships/image" Target="media/image14.jpeg"/><Relationship Id="rId38" Type="http://schemas.openxmlformats.org/officeDocument/2006/relationships/image" Target="media/image15.jpeg"/><Relationship Id="rId39" Type="http://schemas.openxmlformats.org/officeDocument/2006/relationships/image" Target="media/image16.jpeg"/><Relationship Id="rId40" Type="http://schemas.openxmlformats.org/officeDocument/2006/relationships/image" Target="media/image17.jpeg"/><Relationship Id="rId41" Type="http://schemas.openxmlformats.org/officeDocument/2006/relationships/image" Target="media/image18.jpeg"/><Relationship Id="rId42" Type="http://schemas.openxmlformats.org/officeDocument/2006/relationships/image" Target="media/image19.jpeg"/><Relationship Id="rId43" Type="http://schemas.openxmlformats.org/officeDocument/2006/relationships/image" Target="media/image20.jpeg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usionDrive:nprivet:Library:Application%20Support:Microsoft:Office:User%20Templates:My%20Templates:FS_template.dotx" TargetMode="External"/></Relationships>
</file>

<file path=word/theme/theme1.xml><?xml version="1.0" encoding="utf-8"?>
<a:theme xmlns:a="http://schemas.openxmlformats.org/drawingml/2006/main" name="Office Theme">
  <a:themeElements>
    <a:clrScheme name="Fresh Studio General theme">
      <a:dk1>
        <a:srgbClr val="0C0C0C"/>
      </a:dk1>
      <a:lt1>
        <a:srgbClr val="FFFFFF"/>
      </a:lt1>
      <a:dk2>
        <a:srgbClr val="EA1378"/>
      </a:dk2>
      <a:lt2>
        <a:srgbClr val="FFFFFF"/>
      </a:lt2>
      <a:accent1>
        <a:srgbClr val="EA1378"/>
      </a:accent1>
      <a:accent2>
        <a:srgbClr val="B9AF31"/>
      </a:accent2>
      <a:accent3>
        <a:srgbClr val="351A0F"/>
      </a:accent3>
      <a:accent4>
        <a:srgbClr val="0070C0"/>
      </a:accent4>
      <a:accent5>
        <a:srgbClr val="E6D718"/>
      </a:accent5>
      <a:accent6>
        <a:srgbClr val="3B9580"/>
      </a:accent6>
      <a:hlink>
        <a:srgbClr val="0C0C0C"/>
      </a:hlink>
      <a:folHlink>
        <a:srgbClr val="A5A5A5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B7DCC32-F737-F742-A9CE-930C760E62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FS_template.dotx</Template>
  <TotalTime>143</TotalTime>
  <Pages>17</Pages>
  <Words>1244</Words>
  <Characters>7091</Characters>
  <Application>Microsoft Macintosh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nprivet</dc:creator>
  <cp:keywords/>
  <dc:description/>
  <cp:lastModifiedBy>nprivet</cp:lastModifiedBy>
  <cp:revision>19</cp:revision>
  <dcterms:created xsi:type="dcterms:W3CDTF">2015-04-07T04:55:00Z</dcterms:created>
  <dcterms:modified xsi:type="dcterms:W3CDTF">2015-04-23T10:25:00Z</dcterms:modified>
</cp:coreProperties>
</file>