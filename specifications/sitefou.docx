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8C1A5" w14:textId="77777777" w:rsidR="00E92EC7" w:rsidRPr="00167B40" w:rsidRDefault="00E92EC7">
      <w:pPr>
        <w:rPr>
          <w:sz w:val="24"/>
        </w:rPr>
      </w:pPr>
    </w:p>
    <w:p w14:paraId="23A994FC" w14:textId="77777777" w:rsidR="00167B40" w:rsidRPr="00167B40" w:rsidRDefault="00167B40">
      <w:pPr>
        <w:rPr>
          <w:sz w:val="24"/>
        </w:rPr>
      </w:pPr>
    </w:p>
    <w:p w14:paraId="3BC54A4F" w14:textId="1F8D1C62" w:rsidR="00167B40" w:rsidRDefault="004667CA" w:rsidP="0075473D">
      <w:pPr>
        <w:pStyle w:val="Heading1"/>
        <w:numPr>
          <w:ilvl w:val="0"/>
          <w:numId w:val="1"/>
        </w:numPr>
      </w:pPr>
      <w:r>
        <w:t xml:space="preserve">Plan du site </w:t>
      </w:r>
    </w:p>
    <w:p w14:paraId="67D9B447" w14:textId="77777777" w:rsidR="00167B40" w:rsidRDefault="00167B40" w:rsidP="00EB1002"/>
    <w:p w14:paraId="755E2BC7" w14:textId="77777777" w:rsidR="00C33D18" w:rsidRPr="00167B40" w:rsidRDefault="00C33D18">
      <w:pPr>
        <w:rPr>
          <w:sz w:val="24"/>
        </w:rPr>
      </w:pPr>
    </w:p>
    <w:p w14:paraId="0CD3A50D" w14:textId="15459EB4" w:rsidR="00EB1002" w:rsidRDefault="00EB1002" w:rsidP="00EB1002">
      <w:pPr>
        <w:pStyle w:val="Heading2"/>
        <w:numPr>
          <w:ilvl w:val="1"/>
          <w:numId w:val="6"/>
        </w:numPr>
      </w:pPr>
      <w:proofErr w:type="spellStart"/>
      <w:proofErr w:type="gramStart"/>
      <w:r>
        <w:t>L’url</w:t>
      </w:r>
      <w:proofErr w:type="spellEnd"/>
      <w:proofErr w:type="gramEnd"/>
    </w:p>
    <w:p w14:paraId="2AE610C5" w14:textId="77777777" w:rsidR="00EB1002" w:rsidRDefault="00EB1002" w:rsidP="00EB1002"/>
    <w:p w14:paraId="571E23F1" w14:textId="040A4443" w:rsidR="00EB1002" w:rsidRDefault="00EB1002" w:rsidP="00EB1002">
      <w:r>
        <w:t>www.</w:t>
      </w:r>
      <w:bookmarkStart w:id="0" w:name="_GoBack"/>
      <w:bookmarkEnd w:id="0"/>
    </w:p>
    <w:p w14:paraId="3A55AE3E" w14:textId="77777777" w:rsidR="00EB1002" w:rsidRPr="00EB1002" w:rsidRDefault="00EB1002" w:rsidP="00EB1002"/>
    <w:p w14:paraId="25E5FC15" w14:textId="64D3C52E" w:rsidR="00167B40" w:rsidRPr="00167B40" w:rsidRDefault="00167B40" w:rsidP="0075473D">
      <w:pPr>
        <w:pStyle w:val="Heading2"/>
        <w:numPr>
          <w:ilvl w:val="1"/>
          <w:numId w:val="6"/>
        </w:numPr>
      </w:pPr>
      <w:r w:rsidRPr="00167B40">
        <w:t xml:space="preserve">Site en </w:t>
      </w:r>
      <w:proofErr w:type="spellStart"/>
      <w:r w:rsidRPr="00167B40">
        <w:t>Francais</w:t>
      </w:r>
      <w:proofErr w:type="spellEnd"/>
      <w:r w:rsidRPr="00167B40">
        <w:t>:</w:t>
      </w:r>
    </w:p>
    <w:p w14:paraId="030487E0" w14:textId="77777777" w:rsidR="00167B40" w:rsidRPr="00167B40" w:rsidRDefault="00167B40">
      <w:pPr>
        <w:rPr>
          <w:sz w:val="24"/>
        </w:rPr>
      </w:pPr>
    </w:p>
    <w:p w14:paraId="5FDD5279" w14:textId="77777777" w:rsidR="00167B40" w:rsidRPr="00167B40" w:rsidRDefault="00167B40">
      <w:pPr>
        <w:rPr>
          <w:sz w:val="24"/>
        </w:rPr>
      </w:pPr>
      <w:r w:rsidRPr="00167B40">
        <w:rPr>
          <w:noProof/>
          <w:sz w:val="24"/>
        </w:rPr>
        <w:drawing>
          <wp:inline distT="0" distB="0" distL="0" distR="0" wp14:anchorId="2B4F163B" wp14:editId="14149846">
            <wp:extent cx="5732145" cy="2259716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5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CB58" w14:textId="77777777" w:rsidR="004577C0" w:rsidRPr="00167B40" w:rsidRDefault="004577C0" w:rsidP="004577C0">
      <w:pPr>
        <w:pStyle w:val="NoSpacing"/>
        <w:rPr>
          <w:sz w:val="24"/>
        </w:rPr>
      </w:pPr>
    </w:p>
    <w:p w14:paraId="67D2C236" w14:textId="77777777" w:rsidR="004577C0" w:rsidRDefault="004577C0" w:rsidP="004577C0">
      <w:pPr>
        <w:pStyle w:val="NoSpacing"/>
        <w:rPr>
          <w:sz w:val="24"/>
        </w:rPr>
      </w:pPr>
    </w:p>
    <w:p w14:paraId="1B718A41" w14:textId="77777777" w:rsidR="00167B40" w:rsidRDefault="00167B40" w:rsidP="004577C0">
      <w:pPr>
        <w:pStyle w:val="NoSpacing"/>
        <w:rPr>
          <w:sz w:val="24"/>
        </w:rPr>
      </w:pPr>
    </w:p>
    <w:p w14:paraId="6DD1A405" w14:textId="735E7E3F" w:rsidR="00167B40" w:rsidRPr="00167B40" w:rsidRDefault="00167B40" w:rsidP="0075473D">
      <w:pPr>
        <w:pStyle w:val="Heading2"/>
        <w:numPr>
          <w:ilvl w:val="1"/>
          <w:numId w:val="6"/>
        </w:numPr>
      </w:pPr>
      <w:r>
        <w:t>English website</w:t>
      </w:r>
    </w:p>
    <w:p w14:paraId="1E8E4DCD" w14:textId="77777777" w:rsidR="00167B40" w:rsidRDefault="00167B40" w:rsidP="004577C0">
      <w:pPr>
        <w:pStyle w:val="NoSpacing"/>
        <w:rPr>
          <w:sz w:val="24"/>
        </w:rPr>
      </w:pPr>
    </w:p>
    <w:p w14:paraId="544B8039" w14:textId="77777777" w:rsidR="00167B40" w:rsidRDefault="00167B40" w:rsidP="004577C0">
      <w:pPr>
        <w:pStyle w:val="NoSpacing"/>
        <w:rPr>
          <w:sz w:val="24"/>
        </w:rPr>
      </w:pPr>
    </w:p>
    <w:p w14:paraId="6F82E0DF" w14:textId="77777777" w:rsidR="00167B40" w:rsidRPr="00167B40" w:rsidRDefault="004667CA" w:rsidP="004577C0">
      <w:pPr>
        <w:pStyle w:val="NoSpacing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52269CD" wp14:editId="4441DC67">
            <wp:extent cx="5732145" cy="2336472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3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C6DF" w14:textId="77777777" w:rsidR="004577C0" w:rsidRDefault="004577C0" w:rsidP="004577C0">
      <w:pPr>
        <w:pStyle w:val="NoSpacing"/>
        <w:rPr>
          <w:sz w:val="24"/>
        </w:rPr>
      </w:pPr>
    </w:p>
    <w:p w14:paraId="10EA444C" w14:textId="064AE4CA" w:rsidR="008C33CE" w:rsidRDefault="008C33CE">
      <w:pPr>
        <w:rPr>
          <w:sz w:val="24"/>
        </w:rPr>
      </w:pPr>
      <w:r>
        <w:rPr>
          <w:sz w:val="24"/>
        </w:rPr>
        <w:br w:type="page"/>
      </w:r>
    </w:p>
    <w:p w14:paraId="3779AABC" w14:textId="45700933" w:rsidR="00A21A4D" w:rsidRDefault="00A21A4D" w:rsidP="0075473D">
      <w:pPr>
        <w:pStyle w:val="Heading1"/>
        <w:numPr>
          <w:ilvl w:val="0"/>
          <w:numId w:val="1"/>
        </w:numPr>
      </w:pPr>
      <w:r>
        <w:lastRenderedPageBreak/>
        <w:t>Design du site (</w:t>
      </w:r>
      <w:proofErr w:type="spellStart"/>
      <w:r>
        <w:t>fr+en</w:t>
      </w:r>
      <w:proofErr w:type="spellEnd"/>
      <w:r>
        <w:t>)</w:t>
      </w:r>
    </w:p>
    <w:p w14:paraId="5197BE65" w14:textId="77777777" w:rsidR="00A21A4D" w:rsidRDefault="00A21A4D" w:rsidP="00A21A4D"/>
    <w:p w14:paraId="761DC191" w14:textId="3704BED7" w:rsidR="00A21A4D" w:rsidRDefault="00E804A0" w:rsidP="00E804A0">
      <w:pPr>
        <w:pStyle w:val="Heading2"/>
        <w:numPr>
          <w:ilvl w:val="1"/>
          <w:numId w:val="1"/>
        </w:numPr>
      </w:pPr>
      <w:r>
        <w:t xml:space="preserve">Les logos </w:t>
      </w:r>
      <w:proofErr w:type="gramStart"/>
      <w:r>
        <w:t>et</w:t>
      </w:r>
      <w:proofErr w:type="gramEnd"/>
      <w:r>
        <w:t xml:space="preserve"> </w:t>
      </w:r>
      <w:proofErr w:type="spellStart"/>
      <w:r>
        <w:t>adresses</w:t>
      </w:r>
      <w:proofErr w:type="spellEnd"/>
    </w:p>
    <w:p w14:paraId="17222A9D" w14:textId="77777777" w:rsidR="00E804A0" w:rsidRDefault="00E804A0" w:rsidP="00E804A0"/>
    <w:tbl>
      <w:tblPr>
        <w:tblStyle w:val="TableGrid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5316"/>
        <w:gridCol w:w="5316"/>
      </w:tblGrid>
      <w:tr w:rsidR="00E804A0" w14:paraId="1A061815" w14:textId="77777777" w:rsidTr="00E804A0">
        <w:tc>
          <w:tcPr>
            <w:tcW w:w="5316" w:type="dxa"/>
          </w:tcPr>
          <w:p w14:paraId="435ADF3F" w14:textId="3146DDD6" w:rsidR="00E804A0" w:rsidRDefault="009F32C4" w:rsidP="00E804A0">
            <w:r>
              <w:rPr>
                <w:rFonts w:ascii="Helvetica" w:hAnsi="Helvetica" w:cs="Helvetica"/>
                <w:noProof/>
                <w:sz w:val="24"/>
                <w:szCs w:val="24"/>
              </w:rPr>
              <w:drawing>
                <wp:inline distT="0" distB="0" distL="0" distR="0" wp14:anchorId="4F69AD85" wp14:editId="2F366299">
                  <wp:extent cx="2578312" cy="2578312"/>
                  <wp:effectExtent l="0" t="0" r="12700" b="1270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312" cy="2578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</w:tcPr>
          <w:p w14:paraId="103345B6" w14:textId="1E7A336A" w:rsidR="00E804A0" w:rsidRDefault="003D39F7" w:rsidP="00E804A0">
            <w:r>
              <w:rPr>
                <w:rFonts w:ascii="Helvetica" w:hAnsi="Helvetica" w:cs="Helvetica"/>
                <w:noProof/>
                <w:sz w:val="24"/>
                <w:szCs w:val="24"/>
              </w:rPr>
              <w:drawing>
                <wp:inline distT="0" distB="0" distL="0" distR="0" wp14:anchorId="54E01AEB" wp14:editId="2D3B9F54">
                  <wp:extent cx="3195867" cy="1134533"/>
                  <wp:effectExtent l="0" t="0" r="508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7602" cy="1135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4A0" w14:paraId="3D829524" w14:textId="77777777" w:rsidTr="00E804A0">
        <w:tc>
          <w:tcPr>
            <w:tcW w:w="5316" w:type="dxa"/>
          </w:tcPr>
          <w:p w14:paraId="4C1A176B" w14:textId="2CAE6073" w:rsidR="00E804A0" w:rsidRDefault="009F32C4" w:rsidP="00E804A0">
            <w:pPr>
              <w:rPr>
                <w:b/>
              </w:rPr>
            </w:pPr>
            <w:proofErr w:type="spellStart"/>
            <w:r w:rsidRPr="009F32C4">
              <w:rPr>
                <w:b/>
                <w:color w:val="EA1378" w:themeColor="text2"/>
              </w:rPr>
              <w:t>Fr</w:t>
            </w:r>
            <w:proofErr w:type="spellEnd"/>
            <w:r>
              <w:rPr>
                <w:b/>
                <w:color w:val="EA1378" w:themeColor="text2"/>
              </w:rPr>
              <w:t>/En:</w:t>
            </w:r>
            <w:r w:rsidRPr="009F32C4">
              <w:rPr>
                <w:b/>
              </w:rPr>
              <w:t xml:space="preserve"> </w:t>
            </w:r>
            <w:r w:rsidR="00E804A0" w:rsidRPr="009F32C4">
              <w:rPr>
                <w:b/>
              </w:rPr>
              <w:t xml:space="preserve">Le Grand Raid – </w:t>
            </w:r>
            <w:r w:rsidRPr="009F32C4">
              <w:rPr>
                <w:b/>
              </w:rPr>
              <w:t xml:space="preserve">La </w:t>
            </w:r>
            <w:proofErr w:type="spellStart"/>
            <w:r w:rsidR="00E804A0" w:rsidRPr="009F32C4">
              <w:rPr>
                <w:b/>
              </w:rPr>
              <w:t>Diagonale</w:t>
            </w:r>
            <w:proofErr w:type="spellEnd"/>
            <w:r w:rsidR="00E804A0" w:rsidRPr="009F32C4">
              <w:rPr>
                <w:b/>
              </w:rPr>
              <w:t xml:space="preserve"> des </w:t>
            </w:r>
            <w:proofErr w:type="spellStart"/>
            <w:r w:rsidR="00E804A0" w:rsidRPr="009F32C4">
              <w:rPr>
                <w:b/>
              </w:rPr>
              <w:t>fous</w:t>
            </w:r>
            <w:proofErr w:type="spellEnd"/>
          </w:p>
          <w:p w14:paraId="6D5D4762" w14:textId="77777777" w:rsidR="009F32C4" w:rsidRPr="009F32C4" w:rsidRDefault="009F32C4" w:rsidP="00E804A0">
            <w:pPr>
              <w:rPr>
                <w:b/>
              </w:rPr>
            </w:pPr>
          </w:p>
          <w:p w14:paraId="3A1E55C3" w14:textId="0D09E7A2" w:rsidR="00E804A0" w:rsidRDefault="009F32C4" w:rsidP="00E804A0">
            <w:proofErr w:type="spellStart"/>
            <w:r w:rsidRPr="009F32C4">
              <w:rPr>
                <w:b/>
                <w:color w:val="EA1378" w:themeColor="text2"/>
              </w:rPr>
              <w:t>Fr</w:t>
            </w:r>
            <w:proofErr w:type="spellEnd"/>
            <w:r w:rsidRPr="009F32C4">
              <w:rPr>
                <w:b/>
                <w:color w:val="EA1378" w:themeColor="text2"/>
              </w:rPr>
              <w:t>:</w:t>
            </w:r>
            <w:r>
              <w:t xml:space="preserve"> </w:t>
            </w:r>
            <w:hyperlink r:id="rId12" w:history="1">
              <w:r w:rsidRPr="001E3A29">
                <w:rPr>
                  <w:rStyle w:val="Hyperlink"/>
                </w:rPr>
                <w:t>http://www.grandraid-reunion.com</w:t>
              </w:r>
            </w:hyperlink>
          </w:p>
          <w:p w14:paraId="38CCE392" w14:textId="77777777" w:rsidR="009F32C4" w:rsidRDefault="009F32C4" w:rsidP="00E804A0"/>
          <w:p w14:paraId="565667FF" w14:textId="2A1F63E9" w:rsidR="009F32C4" w:rsidRDefault="009F32C4" w:rsidP="00E804A0">
            <w:r w:rsidRPr="009F32C4">
              <w:rPr>
                <w:b/>
                <w:color w:val="EA1378" w:themeColor="text2"/>
              </w:rPr>
              <w:t>En:</w:t>
            </w:r>
            <w:r>
              <w:t xml:space="preserve"> </w:t>
            </w:r>
            <w:hyperlink r:id="rId13" w:history="1">
              <w:r w:rsidRPr="001E3A29">
                <w:rPr>
                  <w:rStyle w:val="Hyperlink"/>
                </w:rPr>
                <w:t>http://www.grandraid-reunion.com/?lang=en</w:t>
              </w:r>
            </w:hyperlink>
          </w:p>
          <w:p w14:paraId="4C9D99BC" w14:textId="77777777" w:rsidR="009F32C4" w:rsidRDefault="009F32C4" w:rsidP="00E804A0"/>
          <w:p w14:paraId="1148ACE0" w14:textId="11DA2BB0" w:rsidR="009F32C4" w:rsidRDefault="009F32C4" w:rsidP="00E804A0">
            <w:r w:rsidRPr="009F32C4">
              <w:rPr>
                <w:b/>
                <w:color w:val="EA1378" w:themeColor="text2"/>
              </w:rPr>
              <w:t>Facebook:</w:t>
            </w:r>
            <w:r>
              <w:t xml:space="preserve"> </w:t>
            </w:r>
            <w:hyperlink r:id="rId14" w:history="1">
              <w:r w:rsidRPr="001E3A29">
                <w:rPr>
                  <w:rStyle w:val="Hyperlink"/>
                </w:rPr>
                <w:t>https://www.facebook.com/pages/Grand-Raid-Réunion-Officiel/571671339550394?ref=ts&amp;fref=ts</w:t>
              </w:r>
            </w:hyperlink>
          </w:p>
          <w:p w14:paraId="76D6A39C" w14:textId="4CCA90F1" w:rsidR="009F32C4" w:rsidRDefault="009F32C4" w:rsidP="00E804A0"/>
        </w:tc>
        <w:tc>
          <w:tcPr>
            <w:tcW w:w="5316" w:type="dxa"/>
          </w:tcPr>
          <w:p w14:paraId="21829430" w14:textId="77777777" w:rsidR="00E804A0" w:rsidRDefault="009F32C4" w:rsidP="00E804A0">
            <w:proofErr w:type="spellStart"/>
            <w:r w:rsidRPr="009F32C4">
              <w:rPr>
                <w:b/>
                <w:color w:val="EA1378" w:themeColor="text2"/>
              </w:rPr>
              <w:t>F</w:t>
            </w:r>
            <w:r>
              <w:rPr>
                <w:b/>
                <w:color w:val="EA1378" w:themeColor="text2"/>
              </w:rPr>
              <w:t>r</w:t>
            </w:r>
            <w:proofErr w:type="spellEnd"/>
            <w:r>
              <w:rPr>
                <w:b/>
                <w:color w:val="EA1378" w:themeColor="text2"/>
              </w:rPr>
              <w:t xml:space="preserve">: </w:t>
            </w:r>
            <w:r w:rsidRPr="009F32C4">
              <w:rPr>
                <w:b/>
              </w:rPr>
              <w:t xml:space="preserve">Les </w:t>
            </w:r>
            <w:proofErr w:type="spellStart"/>
            <w:r w:rsidRPr="009F32C4">
              <w:rPr>
                <w:b/>
              </w:rPr>
              <w:t>Enfants</w:t>
            </w:r>
            <w:proofErr w:type="spellEnd"/>
            <w:r w:rsidRPr="009F32C4">
              <w:rPr>
                <w:b/>
              </w:rPr>
              <w:t xml:space="preserve"> du Dragon</w:t>
            </w:r>
          </w:p>
          <w:p w14:paraId="4FA75F68" w14:textId="2B48E6D8" w:rsidR="009F32C4" w:rsidRDefault="009F32C4" w:rsidP="00E804A0">
            <w:r w:rsidRPr="009F32C4">
              <w:rPr>
                <w:b/>
                <w:color w:val="EA1378" w:themeColor="text2"/>
              </w:rPr>
              <w:t>En:</w:t>
            </w:r>
            <w:r>
              <w:t xml:space="preserve"> </w:t>
            </w:r>
            <w:r w:rsidRPr="009F32C4">
              <w:rPr>
                <w:b/>
              </w:rPr>
              <w:t>The children of the Dragon</w:t>
            </w:r>
          </w:p>
          <w:p w14:paraId="6303FE4F" w14:textId="77777777" w:rsidR="009F32C4" w:rsidRDefault="009F32C4" w:rsidP="00E804A0"/>
          <w:p w14:paraId="2E1D1C7A" w14:textId="7773A9E0" w:rsidR="009F32C4" w:rsidRDefault="009F32C4" w:rsidP="00E804A0">
            <w:proofErr w:type="spellStart"/>
            <w:r w:rsidRPr="009F32C4">
              <w:rPr>
                <w:b/>
                <w:color w:val="EA1378" w:themeColor="text2"/>
              </w:rPr>
              <w:t>Fr</w:t>
            </w:r>
            <w:proofErr w:type="spellEnd"/>
            <w:r w:rsidRPr="009F32C4">
              <w:rPr>
                <w:b/>
                <w:color w:val="EA1378" w:themeColor="text2"/>
              </w:rPr>
              <w:t>:</w:t>
            </w:r>
            <w:r>
              <w:t xml:space="preserve"> </w:t>
            </w:r>
            <w:hyperlink r:id="rId15" w:history="1">
              <w:r w:rsidRPr="001E3A29">
                <w:rPr>
                  <w:rStyle w:val="Hyperlink"/>
                </w:rPr>
                <w:t>http://lesenfantsdudragon.com/</w:t>
              </w:r>
            </w:hyperlink>
          </w:p>
          <w:p w14:paraId="26CCB8AC" w14:textId="77777777" w:rsidR="009F32C4" w:rsidRDefault="009F32C4" w:rsidP="00E804A0"/>
          <w:p w14:paraId="0A8FFF2C" w14:textId="27416822" w:rsidR="009F32C4" w:rsidRDefault="009F32C4" w:rsidP="00E804A0">
            <w:r w:rsidRPr="009F32C4">
              <w:rPr>
                <w:b/>
                <w:color w:val="EA1378" w:themeColor="text2"/>
              </w:rPr>
              <w:t>Facebook:</w:t>
            </w:r>
            <w:r>
              <w:t xml:space="preserve"> </w:t>
            </w:r>
            <w:hyperlink r:id="rId16" w:history="1">
              <w:r w:rsidRPr="001E3A29">
                <w:rPr>
                  <w:rStyle w:val="Hyperlink"/>
                </w:rPr>
                <w:t>https://www.facebook.com/groups/Enfantsdudragon</w:t>
              </w:r>
            </w:hyperlink>
          </w:p>
          <w:p w14:paraId="234F8A8A" w14:textId="5452E109" w:rsidR="009F32C4" w:rsidRDefault="009F32C4" w:rsidP="00E804A0"/>
        </w:tc>
      </w:tr>
      <w:tr w:rsidR="00E804A0" w14:paraId="4DE0FD18" w14:textId="77777777" w:rsidTr="00E804A0">
        <w:tc>
          <w:tcPr>
            <w:tcW w:w="5316" w:type="dxa"/>
          </w:tcPr>
          <w:p w14:paraId="55A06B15" w14:textId="1FE0A775" w:rsidR="00E804A0" w:rsidRDefault="00D344DE" w:rsidP="00E804A0">
            <w:r>
              <w:rPr>
                <w:rFonts w:ascii="Helvetica" w:hAnsi="Helvetica" w:cs="Helvetica"/>
                <w:noProof/>
                <w:sz w:val="24"/>
                <w:szCs w:val="24"/>
              </w:rPr>
              <w:drawing>
                <wp:inline distT="0" distB="0" distL="0" distR="0" wp14:anchorId="2CB2EE8B" wp14:editId="012BB10D">
                  <wp:extent cx="3238500" cy="932689"/>
                  <wp:effectExtent l="0" t="0" r="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9956" cy="933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</w:tcPr>
          <w:p w14:paraId="0638D8C7" w14:textId="26267D8A" w:rsidR="00E804A0" w:rsidRDefault="00B768AD" w:rsidP="00E804A0">
            <w:proofErr w:type="spellStart"/>
            <w:r>
              <w:t>Hehehehehe</w:t>
            </w:r>
            <w:proofErr w:type="spellEnd"/>
          </w:p>
        </w:tc>
      </w:tr>
      <w:tr w:rsidR="00E804A0" w14:paraId="6984469F" w14:textId="77777777" w:rsidTr="00E804A0">
        <w:tc>
          <w:tcPr>
            <w:tcW w:w="5316" w:type="dxa"/>
          </w:tcPr>
          <w:p w14:paraId="781A3922" w14:textId="49F30666" w:rsidR="00D344DE" w:rsidRDefault="00D344DE" w:rsidP="00D344DE">
            <w:pPr>
              <w:rPr>
                <w:b/>
              </w:rPr>
            </w:pPr>
            <w:proofErr w:type="spellStart"/>
            <w:r w:rsidRPr="009F32C4">
              <w:rPr>
                <w:b/>
                <w:color w:val="EA1378" w:themeColor="text2"/>
              </w:rPr>
              <w:t>Fr</w:t>
            </w:r>
            <w:proofErr w:type="spellEnd"/>
            <w:r>
              <w:rPr>
                <w:b/>
                <w:color w:val="EA1378" w:themeColor="text2"/>
              </w:rPr>
              <w:t>/En:</w:t>
            </w:r>
            <w:r w:rsidRPr="009F32C4">
              <w:rPr>
                <w:b/>
              </w:rPr>
              <w:t xml:space="preserve"> </w:t>
            </w:r>
            <w:r>
              <w:rPr>
                <w:b/>
              </w:rPr>
              <w:t xml:space="preserve">Ruby </w:t>
            </w:r>
            <w:proofErr w:type="spellStart"/>
            <w:r>
              <w:rPr>
                <w:b/>
              </w:rPr>
              <w:t>Soho</w:t>
            </w:r>
            <w:proofErr w:type="spellEnd"/>
          </w:p>
          <w:p w14:paraId="210ED62C" w14:textId="77777777" w:rsidR="00D344DE" w:rsidRPr="009F32C4" w:rsidRDefault="00D344DE" w:rsidP="00D344DE">
            <w:pPr>
              <w:rPr>
                <w:b/>
              </w:rPr>
            </w:pPr>
          </w:p>
          <w:p w14:paraId="5BB7A177" w14:textId="5B522366" w:rsidR="00D344DE" w:rsidRDefault="00D344DE" w:rsidP="00D344DE">
            <w:pPr>
              <w:rPr>
                <w:b/>
                <w:color w:val="EA1378" w:themeColor="text2"/>
              </w:rPr>
            </w:pPr>
            <w:proofErr w:type="spellStart"/>
            <w:r>
              <w:rPr>
                <w:b/>
                <w:color w:val="EA1378" w:themeColor="text2"/>
              </w:rPr>
              <w:t>Adresse</w:t>
            </w:r>
            <w:proofErr w:type="spellEnd"/>
            <w:r>
              <w:rPr>
                <w:b/>
                <w:color w:val="EA1378" w:themeColor="text2"/>
              </w:rPr>
              <w:t xml:space="preserve">: </w:t>
            </w:r>
            <w:r w:rsidRPr="00D344DE">
              <w:t xml:space="preserve">S52-1, Pham Van </w:t>
            </w:r>
            <w:proofErr w:type="spellStart"/>
            <w:r w:rsidRPr="00D344DE">
              <w:t>Nghi</w:t>
            </w:r>
            <w:proofErr w:type="spellEnd"/>
            <w:r w:rsidRPr="00D344DE">
              <w:t xml:space="preserve">, Sky Garden 2, </w:t>
            </w:r>
            <w:proofErr w:type="spellStart"/>
            <w:r w:rsidRPr="00D344DE">
              <w:t>Phu</w:t>
            </w:r>
            <w:proofErr w:type="spellEnd"/>
            <w:r w:rsidRPr="00D344DE">
              <w:t xml:space="preserve"> My Hung, District 7, Ho Chi Minh City, Vietnam</w:t>
            </w:r>
          </w:p>
          <w:p w14:paraId="0B4964FA" w14:textId="77777777" w:rsidR="00D344DE" w:rsidRDefault="00D344DE" w:rsidP="00D344DE"/>
          <w:p w14:paraId="2EBA4672" w14:textId="4889B6B4" w:rsidR="00D344DE" w:rsidRDefault="00D344DE" w:rsidP="00D344DE">
            <w:r w:rsidRPr="009F32C4">
              <w:rPr>
                <w:b/>
                <w:color w:val="EA1378" w:themeColor="text2"/>
              </w:rPr>
              <w:t>Facebook:</w:t>
            </w:r>
            <w:r>
              <w:t xml:space="preserve"> </w:t>
            </w:r>
            <w:hyperlink r:id="rId18" w:history="1">
              <w:r w:rsidRPr="001E3A29">
                <w:rPr>
                  <w:rStyle w:val="Hyperlink"/>
                </w:rPr>
                <w:t>https://www.facebook.com/groups/342286199158879/?ref=ts&amp;fref=ts</w:t>
              </w:r>
            </w:hyperlink>
          </w:p>
          <w:p w14:paraId="593C2F3B" w14:textId="77777777" w:rsidR="00D344DE" w:rsidRDefault="00D344DE" w:rsidP="00E804A0"/>
          <w:p w14:paraId="4B5A6167" w14:textId="77777777" w:rsidR="00D344DE" w:rsidRDefault="00D344DE" w:rsidP="00E804A0"/>
        </w:tc>
        <w:tc>
          <w:tcPr>
            <w:tcW w:w="5316" w:type="dxa"/>
          </w:tcPr>
          <w:p w14:paraId="78F6AEE5" w14:textId="532E65B0" w:rsidR="00891A6E" w:rsidRDefault="00891A6E" w:rsidP="00891A6E">
            <w:pPr>
              <w:rPr>
                <w:b/>
              </w:rPr>
            </w:pPr>
            <w:proofErr w:type="spellStart"/>
            <w:r w:rsidRPr="009F32C4">
              <w:rPr>
                <w:b/>
                <w:color w:val="EA1378" w:themeColor="text2"/>
              </w:rPr>
              <w:t>Fr</w:t>
            </w:r>
            <w:proofErr w:type="spellEnd"/>
            <w:r>
              <w:rPr>
                <w:b/>
                <w:color w:val="EA1378" w:themeColor="text2"/>
              </w:rPr>
              <w:t>/En:</w:t>
            </w:r>
            <w:r w:rsidRPr="009F32C4">
              <w:rPr>
                <w:b/>
              </w:rPr>
              <w:t xml:space="preserve"> </w:t>
            </w:r>
            <w:r>
              <w:rPr>
                <w:b/>
              </w:rPr>
              <w:t>Nicolas Privet</w:t>
            </w:r>
          </w:p>
          <w:p w14:paraId="04A02876" w14:textId="77777777" w:rsidR="00891A6E" w:rsidRDefault="00891A6E" w:rsidP="00891A6E"/>
          <w:p w14:paraId="0F3CF164" w14:textId="5F2AAEE6" w:rsidR="00891A6E" w:rsidRDefault="00891A6E" w:rsidP="00891A6E">
            <w:r w:rsidRPr="00891A6E">
              <w:rPr>
                <w:b/>
                <w:color w:val="EA1378" w:themeColor="accent1"/>
              </w:rPr>
              <w:t>Facebook</w:t>
            </w:r>
            <w:r w:rsidRPr="009F32C4">
              <w:rPr>
                <w:b/>
                <w:color w:val="EA1378" w:themeColor="text2"/>
              </w:rPr>
              <w:t>:</w:t>
            </w:r>
            <w:r>
              <w:t xml:space="preserve"> </w:t>
            </w:r>
            <w:hyperlink r:id="rId19" w:history="1">
              <w:r w:rsidRPr="001E3A29">
                <w:rPr>
                  <w:rStyle w:val="Hyperlink"/>
                </w:rPr>
                <w:t>https://www.facebook.com/privet.nicolas</w:t>
              </w:r>
            </w:hyperlink>
          </w:p>
          <w:p w14:paraId="3883F95C" w14:textId="77777777" w:rsidR="00891A6E" w:rsidRDefault="00891A6E" w:rsidP="00891A6E"/>
          <w:p w14:paraId="0384A0E0" w14:textId="41ADE85A" w:rsidR="00891A6E" w:rsidRDefault="00891A6E" w:rsidP="00891A6E">
            <w:r w:rsidRPr="00891A6E">
              <w:rPr>
                <w:b/>
                <w:color w:val="EA1378" w:themeColor="accent1"/>
              </w:rPr>
              <w:t>Email:</w:t>
            </w:r>
            <w:r>
              <w:t xml:space="preserve"> Nicolas.privet@laposte.net</w:t>
            </w:r>
          </w:p>
          <w:p w14:paraId="65578488" w14:textId="77777777" w:rsidR="00E804A0" w:rsidRDefault="00E804A0" w:rsidP="00E804A0"/>
        </w:tc>
      </w:tr>
      <w:tr w:rsidR="00E804A0" w14:paraId="149A1F19" w14:textId="77777777" w:rsidTr="00E804A0">
        <w:tc>
          <w:tcPr>
            <w:tcW w:w="5316" w:type="dxa"/>
          </w:tcPr>
          <w:p w14:paraId="12962D36" w14:textId="77777777" w:rsidR="00E804A0" w:rsidRDefault="00E804A0" w:rsidP="00E804A0"/>
        </w:tc>
        <w:tc>
          <w:tcPr>
            <w:tcW w:w="5316" w:type="dxa"/>
          </w:tcPr>
          <w:p w14:paraId="2651363A" w14:textId="77777777" w:rsidR="00E804A0" w:rsidRDefault="00E804A0" w:rsidP="00E804A0"/>
        </w:tc>
      </w:tr>
    </w:tbl>
    <w:p w14:paraId="1013C6C4" w14:textId="77777777" w:rsidR="00E804A0" w:rsidRPr="00E804A0" w:rsidRDefault="00E804A0" w:rsidP="00E804A0"/>
    <w:p w14:paraId="6E97C1EC" w14:textId="77777777" w:rsidR="00A21A4D" w:rsidRDefault="00A21A4D" w:rsidP="00A21A4D"/>
    <w:p w14:paraId="4EF76A74" w14:textId="77777777" w:rsidR="00A21A4D" w:rsidRDefault="00A21A4D" w:rsidP="00A21A4D"/>
    <w:p w14:paraId="04BBB764" w14:textId="77777777" w:rsidR="00A21A4D" w:rsidRPr="00A21A4D" w:rsidRDefault="00A21A4D" w:rsidP="00A21A4D"/>
    <w:p w14:paraId="0237D04F" w14:textId="715E1EB4" w:rsidR="008C33CE" w:rsidRDefault="008C33CE" w:rsidP="0075473D">
      <w:pPr>
        <w:pStyle w:val="Heading1"/>
        <w:numPr>
          <w:ilvl w:val="0"/>
          <w:numId w:val="1"/>
        </w:numPr>
      </w:pPr>
      <w:r>
        <w:t>Page par page (</w:t>
      </w:r>
      <w:proofErr w:type="spellStart"/>
      <w:r>
        <w:t>fr</w:t>
      </w:r>
      <w:proofErr w:type="spellEnd"/>
      <w:r>
        <w:t>)</w:t>
      </w:r>
    </w:p>
    <w:p w14:paraId="323F1FA5" w14:textId="77777777" w:rsidR="008C33CE" w:rsidRDefault="008C33CE" w:rsidP="004577C0">
      <w:pPr>
        <w:pStyle w:val="NoSpacing"/>
        <w:rPr>
          <w:sz w:val="24"/>
        </w:rPr>
      </w:pPr>
    </w:p>
    <w:p w14:paraId="3AADD895" w14:textId="42CCC751" w:rsidR="008C33CE" w:rsidRDefault="008C33CE" w:rsidP="0075473D">
      <w:pPr>
        <w:pStyle w:val="Heading2"/>
        <w:numPr>
          <w:ilvl w:val="1"/>
          <w:numId w:val="1"/>
        </w:numPr>
      </w:pPr>
      <w:r>
        <w:t xml:space="preserve">Home page </w:t>
      </w:r>
    </w:p>
    <w:p w14:paraId="5ED52962" w14:textId="77777777" w:rsidR="008C33CE" w:rsidRDefault="008C33CE" w:rsidP="004577C0">
      <w:pPr>
        <w:pStyle w:val="NoSpacing"/>
        <w:rPr>
          <w:sz w:val="24"/>
        </w:rPr>
      </w:pPr>
    </w:p>
    <w:p w14:paraId="32A182D2" w14:textId="77777777" w:rsidR="008C33CE" w:rsidRDefault="008C33CE" w:rsidP="004577C0">
      <w:pPr>
        <w:pStyle w:val="NoSpacing"/>
        <w:rPr>
          <w:sz w:val="24"/>
        </w:rPr>
      </w:pPr>
    </w:p>
    <w:p w14:paraId="7924938B" w14:textId="450745DE" w:rsidR="008C33CE" w:rsidRDefault="008C33CE" w:rsidP="0075473D">
      <w:pPr>
        <w:pStyle w:val="Heading2"/>
        <w:numPr>
          <w:ilvl w:val="1"/>
          <w:numId w:val="1"/>
        </w:numPr>
      </w:pPr>
      <w:r>
        <w:t xml:space="preserve">La </w:t>
      </w:r>
      <w:proofErr w:type="spellStart"/>
      <w:r>
        <w:t>diagonale</w:t>
      </w:r>
      <w:proofErr w:type="spellEnd"/>
      <w:r>
        <w:t xml:space="preserve"> des </w:t>
      </w:r>
      <w:proofErr w:type="spellStart"/>
      <w:r>
        <w:t>fous</w:t>
      </w:r>
      <w:proofErr w:type="spellEnd"/>
      <w:r>
        <w:t xml:space="preserve"> </w:t>
      </w:r>
    </w:p>
    <w:p w14:paraId="11C03B44" w14:textId="77777777" w:rsidR="008C33CE" w:rsidRDefault="008C33CE" w:rsidP="004577C0">
      <w:pPr>
        <w:pStyle w:val="NoSpacing"/>
        <w:rPr>
          <w:sz w:val="24"/>
        </w:rPr>
      </w:pPr>
    </w:p>
    <w:p w14:paraId="223FC9E2" w14:textId="77777777" w:rsidR="0075473D" w:rsidRDefault="0075473D" w:rsidP="004577C0">
      <w:pPr>
        <w:pStyle w:val="NoSpacing"/>
        <w:rPr>
          <w:sz w:val="24"/>
        </w:rPr>
      </w:pPr>
    </w:p>
    <w:p w14:paraId="3B0722DF" w14:textId="43102E83" w:rsidR="008C33CE" w:rsidRDefault="008C33CE" w:rsidP="0075473D">
      <w:pPr>
        <w:pStyle w:val="Heading2"/>
        <w:numPr>
          <w:ilvl w:val="1"/>
          <w:numId w:val="1"/>
        </w:numPr>
      </w:pPr>
      <w:r>
        <w:t>Nicolas</w:t>
      </w:r>
    </w:p>
    <w:p w14:paraId="53970511" w14:textId="77777777" w:rsidR="008C33CE" w:rsidRDefault="008C33CE" w:rsidP="004577C0">
      <w:pPr>
        <w:pStyle w:val="NoSpacing"/>
        <w:rPr>
          <w:sz w:val="24"/>
        </w:rPr>
      </w:pPr>
    </w:p>
    <w:p w14:paraId="04309A71" w14:textId="77777777" w:rsidR="0075473D" w:rsidRDefault="0075473D" w:rsidP="004577C0">
      <w:pPr>
        <w:pStyle w:val="NoSpacing"/>
        <w:rPr>
          <w:sz w:val="24"/>
        </w:rPr>
      </w:pPr>
    </w:p>
    <w:p w14:paraId="12FC526A" w14:textId="5ED541C3" w:rsidR="008C33CE" w:rsidRDefault="0075473D" w:rsidP="0075473D">
      <w:pPr>
        <w:pStyle w:val="Heading2"/>
        <w:numPr>
          <w:ilvl w:val="1"/>
          <w:numId w:val="1"/>
        </w:numPr>
      </w:pPr>
      <w:proofErr w:type="spellStart"/>
      <w:r>
        <w:t>L’association</w:t>
      </w:r>
      <w:proofErr w:type="spellEnd"/>
    </w:p>
    <w:p w14:paraId="530E4E84" w14:textId="77777777" w:rsidR="0075473D" w:rsidRDefault="0075473D" w:rsidP="004577C0">
      <w:pPr>
        <w:pStyle w:val="NoSpacing"/>
        <w:rPr>
          <w:sz w:val="24"/>
        </w:rPr>
      </w:pPr>
    </w:p>
    <w:p w14:paraId="57A186C7" w14:textId="77777777" w:rsidR="0075473D" w:rsidRDefault="0075473D" w:rsidP="004577C0">
      <w:pPr>
        <w:pStyle w:val="NoSpacing"/>
        <w:rPr>
          <w:sz w:val="24"/>
        </w:rPr>
      </w:pPr>
    </w:p>
    <w:p w14:paraId="4513600C" w14:textId="3648BE71" w:rsidR="0075473D" w:rsidRDefault="0075473D" w:rsidP="0075473D">
      <w:pPr>
        <w:pStyle w:val="Heading2"/>
        <w:numPr>
          <w:ilvl w:val="1"/>
          <w:numId w:val="1"/>
        </w:numPr>
      </w:pPr>
      <w:r>
        <w:t>Mon sponsor</w:t>
      </w:r>
    </w:p>
    <w:p w14:paraId="48012E9A" w14:textId="77777777" w:rsidR="0075473D" w:rsidRDefault="0075473D" w:rsidP="004577C0">
      <w:pPr>
        <w:pStyle w:val="NoSpacing"/>
        <w:rPr>
          <w:sz w:val="24"/>
        </w:rPr>
      </w:pPr>
    </w:p>
    <w:p w14:paraId="6ABC5872" w14:textId="77777777" w:rsidR="0075473D" w:rsidRDefault="0075473D" w:rsidP="004577C0">
      <w:pPr>
        <w:pStyle w:val="NoSpacing"/>
        <w:rPr>
          <w:sz w:val="24"/>
        </w:rPr>
      </w:pPr>
    </w:p>
    <w:p w14:paraId="06910476" w14:textId="1FBEBE68" w:rsidR="0075473D" w:rsidRDefault="0075473D" w:rsidP="0075473D">
      <w:pPr>
        <w:pStyle w:val="Heading2"/>
        <w:numPr>
          <w:ilvl w:val="1"/>
          <w:numId w:val="1"/>
        </w:numPr>
      </w:pPr>
      <w:r>
        <w:t xml:space="preserve">Liens </w:t>
      </w:r>
    </w:p>
    <w:p w14:paraId="2D402B78" w14:textId="77777777" w:rsidR="0075473D" w:rsidRDefault="0075473D" w:rsidP="004577C0">
      <w:pPr>
        <w:pStyle w:val="NoSpacing"/>
        <w:rPr>
          <w:sz w:val="24"/>
        </w:rPr>
      </w:pPr>
    </w:p>
    <w:p w14:paraId="6A718CF6" w14:textId="77777777" w:rsidR="0075473D" w:rsidRDefault="0075473D" w:rsidP="004577C0">
      <w:pPr>
        <w:pStyle w:val="NoSpacing"/>
        <w:rPr>
          <w:sz w:val="24"/>
        </w:rPr>
      </w:pPr>
    </w:p>
    <w:p w14:paraId="00A30AF4" w14:textId="739B6EF3" w:rsidR="0075473D" w:rsidRDefault="0075473D" w:rsidP="0075473D">
      <w:pPr>
        <w:pStyle w:val="Heading2"/>
        <w:numPr>
          <w:ilvl w:val="1"/>
          <w:numId w:val="1"/>
        </w:numPr>
      </w:pPr>
      <w:r>
        <w:t xml:space="preserve">Contact </w:t>
      </w:r>
    </w:p>
    <w:p w14:paraId="3A5A9C3A" w14:textId="77777777" w:rsidR="008C33CE" w:rsidRDefault="008C33CE" w:rsidP="004577C0">
      <w:pPr>
        <w:pStyle w:val="NoSpacing"/>
        <w:rPr>
          <w:sz w:val="24"/>
        </w:rPr>
      </w:pPr>
    </w:p>
    <w:p w14:paraId="2139B6A6" w14:textId="77777777" w:rsidR="0075473D" w:rsidRPr="00167B40" w:rsidRDefault="0075473D" w:rsidP="004577C0">
      <w:pPr>
        <w:pStyle w:val="NoSpacing"/>
        <w:rPr>
          <w:sz w:val="24"/>
        </w:rPr>
      </w:pPr>
    </w:p>
    <w:sectPr w:rsidR="0075473D" w:rsidRPr="00167B40" w:rsidSect="004577C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2E82FF" w14:textId="77777777" w:rsidR="00891A6E" w:rsidRDefault="00891A6E" w:rsidP="004577C0">
      <w:pPr>
        <w:spacing w:after="0" w:line="240" w:lineRule="auto"/>
      </w:pPr>
      <w:r>
        <w:separator/>
      </w:r>
    </w:p>
  </w:endnote>
  <w:endnote w:type="continuationSeparator" w:id="0">
    <w:p w14:paraId="6B974264" w14:textId="77777777" w:rsidR="00891A6E" w:rsidRDefault="00891A6E" w:rsidP="00457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129DF" w14:textId="77777777" w:rsidR="00891A6E" w:rsidRDefault="00891A6E" w:rsidP="004577C0">
      <w:pPr>
        <w:spacing w:after="0" w:line="240" w:lineRule="auto"/>
      </w:pPr>
      <w:r>
        <w:separator/>
      </w:r>
    </w:p>
  </w:footnote>
  <w:footnote w:type="continuationSeparator" w:id="0">
    <w:p w14:paraId="16B83851" w14:textId="77777777" w:rsidR="00891A6E" w:rsidRDefault="00891A6E" w:rsidP="00457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5FC5"/>
    <w:multiLevelType w:val="hybridMultilevel"/>
    <w:tmpl w:val="81DA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E2228"/>
    <w:multiLevelType w:val="multilevel"/>
    <w:tmpl w:val="13867A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F5F3D1E"/>
    <w:multiLevelType w:val="multilevel"/>
    <w:tmpl w:val="13867A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5F02B5F"/>
    <w:multiLevelType w:val="multilevel"/>
    <w:tmpl w:val="13867A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3A6544E"/>
    <w:multiLevelType w:val="hybridMultilevel"/>
    <w:tmpl w:val="16F62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C22DD"/>
    <w:multiLevelType w:val="multilevel"/>
    <w:tmpl w:val="567EBC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7EA13222"/>
    <w:multiLevelType w:val="multilevel"/>
    <w:tmpl w:val="567EBC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B40"/>
    <w:rsid w:val="00167B40"/>
    <w:rsid w:val="003D39F7"/>
    <w:rsid w:val="004577C0"/>
    <w:rsid w:val="004667CA"/>
    <w:rsid w:val="0075473D"/>
    <w:rsid w:val="00891A6E"/>
    <w:rsid w:val="008C33CE"/>
    <w:rsid w:val="009F32C4"/>
    <w:rsid w:val="00A21A4D"/>
    <w:rsid w:val="00B758EF"/>
    <w:rsid w:val="00B768AD"/>
    <w:rsid w:val="00C33D18"/>
    <w:rsid w:val="00D344DE"/>
    <w:rsid w:val="00E2645E"/>
    <w:rsid w:val="00E804A0"/>
    <w:rsid w:val="00E92EC7"/>
    <w:rsid w:val="00EB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7A25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7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0D54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7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A1378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7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7C0"/>
  </w:style>
  <w:style w:type="paragraph" w:styleId="Footer">
    <w:name w:val="footer"/>
    <w:basedOn w:val="Normal"/>
    <w:link w:val="FooterChar"/>
    <w:uiPriority w:val="99"/>
    <w:unhideWhenUsed/>
    <w:rsid w:val="00457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7C0"/>
  </w:style>
  <w:style w:type="paragraph" w:styleId="NoSpacing">
    <w:name w:val="No Spacing"/>
    <w:uiPriority w:val="1"/>
    <w:qFormat/>
    <w:rsid w:val="004577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67CA"/>
    <w:rPr>
      <w:rFonts w:asciiTheme="majorHAnsi" w:eastAsiaTheme="majorEastAsia" w:hAnsiTheme="majorHAnsi" w:cstheme="majorBidi"/>
      <w:b/>
      <w:bCs/>
      <w:color w:val="A50D54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67CA"/>
    <w:rPr>
      <w:rFonts w:asciiTheme="majorHAnsi" w:eastAsiaTheme="majorEastAsia" w:hAnsiTheme="majorHAnsi" w:cstheme="majorBidi"/>
      <w:b/>
      <w:bCs/>
      <w:color w:val="EA1378" w:themeColor="accent1"/>
      <w:sz w:val="26"/>
      <w:szCs w:val="26"/>
    </w:rPr>
  </w:style>
  <w:style w:type="table" w:styleId="TableGrid">
    <w:name w:val="Table Grid"/>
    <w:basedOn w:val="TableNormal"/>
    <w:uiPriority w:val="59"/>
    <w:rsid w:val="00E804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F32C4"/>
    <w:rPr>
      <w:color w:val="0C0C0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32C4"/>
    <w:rPr>
      <w:color w:val="A5A5A5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7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0D54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7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A1378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7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7C0"/>
  </w:style>
  <w:style w:type="paragraph" w:styleId="Footer">
    <w:name w:val="footer"/>
    <w:basedOn w:val="Normal"/>
    <w:link w:val="FooterChar"/>
    <w:uiPriority w:val="99"/>
    <w:unhideWhenUsed/>
    <w:rsid w:val="00457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7C0"/>
  </w:style>
  <w:style w:type="paragraph" w:styleId="NoSpacing">
    <w:name w:val="No Spacing"/>
    <w:uiPriority w:val="1"/>
    <w:qFormat/>
    <w:rsid w:val="004577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67CA"/>
    <w:rPr>
      <w:rFonts w:asciiTheme="majorHAnsi" w:eastAsiaTheme="majorEastAsia" w:hAnsiTheme="majorHAnsi" w:cstheme="majorBidi"/>
      <w:b/>
      <w:bCs/>
      <w:color w:val="A50D54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67CA"/>
    <w:rPr>
      <w:rFonts w:asciiTheme="majorHAnsi" w:eastAsiaTheme="majorEastAsia" w:hAnsiTheme="majorHAnsi" w:cstheme="majorBidi"/>
      <w:b/>
      <w:bCs/>
      <w:color w:val="EA1378" w:themeColor="accent1"/>
      <w:sz w:val="26"/>
      <w:szCs w:val="26"/>
    </w:rPr>
  </w:style>
  <w:style w:type="table" w:styleId="TableGrid">
    <w:name w:val="Table Grid"/>
    <w:basedOn w:val="TableNormal"/>
    <w:uiPriority w:val="59"/>
    <w:rsid w:val="00E804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F32C4"/>
    <w:rPr>
      <w:color w:val="0C0C0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32C4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hyperlink" Target="http://www.grandraid-reunion.com" TargetMode="External"/><Relationship Id="rId13" Type="http://schemas.openxmlformats.org/officeDocument/2006/relationships/hyperlink" Target="http://www.grandraid-reunion.com/?lang=en" TargetMode="External"/><Relationship Id="rId14" Type="http://schemas.openxmlformats.org/officeDocument/2006/relationships/hyperlink" Target="https://www.facebook.com/pages/Grand-Raid-R&#233;union-Officiel/571671339550394?ref=ts&amp;fref=ts" TargetMode="External"/><Relationship Id="rId15" Type="http://schemas.openxmlformats.org/officeDocument/2006/relationships/hyperlink" Target="http://lesenfantsdudragon.com/" TargetMode="External"/><Relationship Id="rId16" Type="http://schemas.openxmlformats.org/officeDocument/2006/relationships/hyperlink" Target="https://www.facebook.com/groups/Enfantsdudragon" TargetMode="External"/><Relationship Id="rId17" Type="http://schemas.openxmlformats.org/officeDocument/2006/relationships/image" Target="media/image5.png"/><Relationship Id="rId18" Type="http://schemas.openxmlformats.org/officeDocument/2006/relationships/hyperlink" Target="https://www.facebook.com/groups/342286199158879/?ref=ts&amp;fref=ts" TargetMode="External"/><Relationship Id="rId19" Type="http://schemas.openxmlformats.org/officeDocument/2006/relationships/hyperlink" Target="https://www.facebook.com/privet.nicola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usionDrive:nprivet:Library:Application%20Support:Microsoft:Office:User%20Templates:My%20Templates:FS_template.dotx" TargetMode="External"/></Relationships>
</file>

<file path=word/theme/theme1.xml><?xml version="1.0" encoding="utf-8"?>
<a:theme xmlns:a="http://schemas.openxmlformats.org/drawingml/2006/main" name="Office Theme">
  <a:themeElements>
    <a:clrScheme name="Fresh Studio General theme">
      <a:dk1>
        <a:srgbClr val="0C0C0C"/>
      </a:dk1>
      <a:lt1>
        <a:srgbClr val="FFFFFF"/>
      </a:lt1>
      <a:dk2>
        <a:srgbClr val="EA1378"/>
      </a:dk2>
      <a:lt2>
        <a:srgbClr val="FFFFFF"/>
      </a:lt2>
      <a:accent1>
        <a:srgbClr val="EA1378"/>
      </a:accent1>
      <a:accent2>
        <a:srgbClr val="B9AF31"/>
      </a:accent2>
      <a:accent3>
        <a:srgbClr val="351A0F"/>
      </a:accent3>
      <a:accent4>
        <a:srgbClr val="0070C0"/>
      </a:accent4>
      <a:accent5>
        <a:srgbClr val="E6D718"/>
      </a:accent5>
      <a:accent6>
        <a:srgbClr val="3B9580"/>
      </a:accent6>
      <a:hlink>
        <a:srgbClr val="0C0C0C"/>
      </a:hlink>
      <a:folHlink>
        <a:srgbClr val="A5A5A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FS_template.dotx</Template>
  <TotalTime>30</TotalTime>
  <Pages>4</Pages>
  <Words>211</Words>
  <Characters>1205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nprivet</dc:creator>
  <cp:lastModifiedBy>nprivet</cp:lastModifiedBy>
  <cp:revision>9</cp:revision>
  <dcterms:created xsi:type="dcterms:W3CDTF">2015-04-02T14:05:00Z</dcterms:created>
  <dcterms:modified xsi:type="dcterms:W3CDTF">2015-04-02T15:00:00Z</dcterms:modified>
</cp:coreProperties>
</file>